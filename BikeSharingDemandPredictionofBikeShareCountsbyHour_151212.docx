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7D57D" w14:textId="77777777" w:rsidR="00757D63" w:rsidRDefault="00BE2CE8">
      <w:pPr>
        <w:pStyle w:val="Title"/>
      </w:pPr>
      <w:sdt>
        <w:sdtPr>
          <w:alias w:val="Title"/>
          <w:tag w:val=""/>
          <w:id w:val="726351117"/>
          <w:placeholder>
            <w:docPart w:val="C8CA669148794360B76A5FD93C23C11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56FA1">
            <w:t>Bike Sharing Demand: Prediction of Bike Share Counts by Hour</w:t>
          </w:r>
        </w:sdtContent>
      </w:sdt>
    </w:p>
    <w:p w14:paraId="2115DD00" w14:textId="77777777" w:rsidR="00757D63" w:rsidRDefault="00A56FA1">
      <w:pPr>
        <w:pStyle w:val="Title2"/>
      </w:pPr>
      <w:r>
        <w:t>Riccardo B. Castellanes, Allison L. Fenichel, Chris P. Halpert</w:t>
      </w:r>
    </w:p>
    <w:p w14:paraId="5ECC1281" w14:textId="77777777" w:rsidR="00757D63" w:rsidRDefault="00A56FA1">
      <w:pPr>
        <w:pStyle w:val="Title2"/>
      </w:pPr>
      <w:r>
        <w:t>Columbia University, Data Science Institute</w:t>
      </w:r>
    </w:p>
    <w:p w14:paraId="55EEBFF8" w14:textId="77777777" w:rsidR="00757D63" w:rsidRDefault="00757D63">
      <w:pPr>
        <w:pStyle w:val="Title"/>
      </w:pPr>
    </w:p>
    <w:p w14:paraId="43477685" w14:textId="77777777" w:rsidR="000E5B28" w:rsidRDefault="000E5B28">
      <w:r>
        <w:br w:type="page"/>
      </w:r>
    </w:p>
    <w:sdt>
      <w:sdtPr>
        <w:id w:val="169912172"/>
        <w:docPartObj>
          <w:docPartGallery w:val="Table of Contents"/>
          <w:docPartUnique/>
        </w:docPartObj>
      </w:sdtPr>
      <w:sdtEndPr>
        <w:rPr>
          <w:rFonts w:asciiTheme="minorHAnsi" w:eastAsiaTheme="minorEastAsia" w:hAnsiTheme="minorHAnsi" w:cstheme="minorBidi"/>
          <w:b/>
          <w:bCs/>
          <w:noProof/>
          <w:color w:val="auto"/>
          <w:kern w:val="24"/>
          <w:sz w:val="24"/>
          <w:szCs w:val="24"/>
          <w:lang w:eastAsia="ja-JP"/>
        </w:rPr>
      </w:sdtEndPr>
      <w:sdtContent>
        <w:p w14:paraId="279A9599" w14:textId="77777777" w:rsidR="000E5B28" w:rsidRDefault="000E5B28">
          <w:pPr>
            <w:pStyle w:val="TOCHeading"/>
          </w:pPr>
          <w:r>
            <w:t>Contents</w:t>
          </w:r>
        </w:p>
        <w:p w14:paraId="279654DD" w14:textId="77777777" w:rsidR="008E622C" w:rsidRDefault="000E5B28">
          <w:pPr>
            <w:pStyle w:val="TOC1"/>
            <w:tabs>
              <w:tab w:val="right" w:leader="dot" w:pos="9350"/>
            </w:tabs>
            <w:rPr>
              <w:noProof/>
              <w:kern w:val="0"/>
              <w:sz w:val="22"/>
              <w:szCs w:val="22"/>
              <w:lang w:eastAsia="en-US"/>
            </w:rPr>
          </w:pPr>
          <w:r>
            <w:fldChar w:fldCharType="begin"/>
          </w:r>
          <w:r>
            <w:instrText xml:space="preserve"> TOC \o "1-3" \h \z \u </w:instrText>
          </w:r>
          <w:r>
            <w:fldChar w:fldCharType="separate"/>
          </w:r>
          <w:hyperlink w:anchor="_Toc437745387" w:history="1">
            <w:r w:rsidR="008E622C" w:rsidRPr="00AA5F0D">
              <w:rPr>
                <w:rStyle w:val="Hyperlink"/>
                <w:noProof/>
              </w:rPr>
              <w:t>Abstract</w:t>
            </w:r>
            <w:r w:rsidR="008E622C">
              <w:rPr>
                <w:noProof/>
                <w:webHidden/>
              </w:rPr>
              <w:tab/>
            </w:r>
            <w:r w:rsidR="008E622C">
              <w:rPr>
                <w:noProof/>
                <w:webHidden/>
              </w:rPr>
              <w:fldChar w:fldCharType="begin"/>
            </w:r>
            <w:r w:rsidR="008E622C">
              <w:rPr>
                <w:noProof/>
                <w:webHidden/>
              </w:rPr>
              <w:instrText xml:space="preserve"> PAGEREF _Toc437745387 \h </w:instrText>
            </w:r>
            <w:r w:rsidR="008E622C">
              <w:rPr>
                <w:noProof/>
                <w:webHidden/>
              </w:rPr>
            </w:r>
            <w:r w:rsidR="008E622C">
              <w:rPr>
                <w:noProof/>
                <w:webHidden/>
              </w:rPr>
              <w:fldChar w:fldCharType="separate"/>
            </w:r>
            <w:r w:rsidR="008E622C">
              <w:rPr>
                <w:noProof/>
                <w:webHidden/>
              </w:rPr>
              <w:t>3</w:t>
            </w:r>
            <w:r w:rsidR="008E622C">
              <w:rPr>
                <w:noProof/>
                <w:webHidden/>
              </w:rPr>
              <w:fldChar w:fldCharType="end"/>
            </w:r>
          </w:hyperlink>
        </w:p>
        <w:p w14:paraId="4D426D37" w14:textId="77777777" w:rsidR="008E622C" w:rsidRDefault="008E622C">
          <w:pPr>
            <w:pStyle w:val="TOC1"/>
            <w:tabs>
              <w:tab w:val="right" w:leader="dot" w:pos="9350"/>
            </w:tabs>
            <w:rPr>
              <w:noProof/>
              <w:kern w:val="0"/>
              <w:sz w:val="22"/>
              <w:szCs w:val="22"/>
              <w:lang w:eastAsia="en-US"/>
            </w:rPr>
          </w:pPr>
          <w:hyperlink w:anchor="_Toc437745388" w:history="1">
            <w:r w:rsidRPr="00AA5F0D">
              <w:rPr>
                <w:rStyle w:val="Hyperlink"/>
                <w:noProof/>
              </w:rPr>
              <w:t>Bike Sharing Demand: Prediction of Bike Share Counts by Hour</w:t>
            </w:r>
            <w:r>
              <w:rPr>
                <w:noProof/>
                <w:webHidden/>
              </w:rPr>
              <w:tab/>
            </w:r>
            <w:r>
              <w:rPr>
                <w:noProof/>
                <w:webHidden/>
              </w:rPr>
              <w:fldChar w:fldCharType="begin"/>
            </w:r>
            <w:r>
              <w:rPr>
                <w:noProof/>
                <w:webHidden/>
              </w:rPr>
              <w:instrText xml:space="preserve"> PAGEREF _Toc437745388 \h </w:instrText>
            </w:r>
            <w:r>
              <w:rPr>
                <w:noProof/>
                <w:webHidden/>
              </w:rPr>
            </w:r>
            <w:r>
              <w:rPr>
                <w:noProof/>
                <w:webHidden/>
              </w:rPr>
              <w:fldChar w:fldCharType="separate"/>
            </w:r>
            <w:r>
              <w:rPr>
                <w:noProof/>
                <w:webHidden/>
              </w:rPr>
              <w:t>4</w:t>
            </w:r>
            <w:r>
              <w:rPr>
                <w:noProof/>
                <w:webHidden/>
              </w:rPr>
              <w:fldChar w:fldCharType="end"/>
            </w:r>
          </w:hyperlink>
        </w:p>
        <w:p w14:paraId="0864A309" w14:textId="77777777" w:rsidR="008E622C" w:rsidRDefault="008E622C">
          <w:pPr>
            <w:pStyle w:val="TOC1"/>
            <w:tabs>
              <w:tab w:val="right" w:leader="dot" w:pos="9350"/>
            </w:tabs>
            <w:rPr>
              <w:noProof/>
              <w:kern w:val="0"/>
              <w:sz w:val="22"/>
              <w:szCs w:val="22"/>
              <w:lang w:eastAsia="en-US"/>
            </w:rPr>
          </w:pPr>
          <w:hyperlink w:anchor="_Toc437745389" w:history="1">
            <w:r w:rsidRPr="00AA5F0D">
              <w:rPr>
                <w:rStyle w:val="Hyperlink"/>
                <w:noProof/>
              </w:rPr>
              <w:t>[Heading 1]: Sample</w:t>
            </w:r>
            <w:r>
              <w:rPr>
                <w:noProof/>
                <w:webHidden/>
              </w:rPr>
              <w:tab/>
            </w:r>
            <w:r>
              <w:rPr>
                <w:noProof/>
                <w:webHidden/>
              </w:rPr>
              <w:fldChar w:fldCharType="begin"/>
            </w:r>
            <w:r>
              <w:rPr>
                <w:noProof/>
                <w:webHidden/>
              </w:rPr>
              <w:instrText xml:space="preserve"> PAGEREF _Toc437745389 \h </w:instrText>
            </w:r>
            <w:r>
              <w:rPr>
                <w:noProof/>
                <w:webHidden/>
              </w:rPr>
            </w:r>
            <w:r>
              <w:rPr>
                <w:noProof/>
                <w:webHidden/>
              </w:rPr>
              <w:fldChar w:fldCharType="separate"/>
            </w:r>
            <w:r>
              <w:rPr>
                <w:noProof/>
                <w:webHidden/>
              </w:rPr>
              <w:t>4</w:t>
            </w:r>
            <w:r>
              <w:rPr>
                <w:noProof/>
                <w:webHidden/>
              </w:rPr>
              <w:fldChar w:fldCharType="end"/>
            </w:r>
          </w:hyperlink>
        </w:p>
        <w:p w14:paraId="17CF51C2" w14:textId="77777777" w:rsidR="008E622C" w:rsidRDefault="008E622C">
          <w:pPr>
            <w:pStyle w:val="TOC2"/>
            <w:tabs>
              <w:tab w:val="right" w:leader="dot" w:pos="9350"/>
            </w:tabs>
            <w:rPr>
              <w:noProof/>
              <w:kern w:val="0"/>
              <w:sz w:val="22"/>
              <w:szCs w:val="22"/>
              <w:lang w:eastAsia="en-US"/>
            </w:rPr>
          </w:pPr>
          <w:hyperlink w:anchor="_Toc437745390" w:history="1">
            <w:r w:rsidRPr="00AA5F0D">
              <w:rPr>
                <w:rStyle w:val="Hyperlink"/>
                <w:noProof/>
              </w:rPr>
              <w:t>[Heading 2]: Sample</w:t>
            </w:r>
            <w:r>
              <w:rPr>
                <w:noProof/>
                <w:webHidden/>
              </w:rPr>
              <w:tab/>
            </w:r>
            <w:r>
              <w:rPr>
                <w:noProof/>
                <w:webHidden/>
              </w:rPr>
              <w:fldChar w:fldCharType="begin"/>
            </w:r>
            <w:r>
              <w:rPr>
                <w:noProof/>
                <w:webHidden/>
              </w:rPr>
              <w:instrText xml:space="preserve"> PAGEREF _Toc437745390 \h </w:instrText>
            </w:r>
            <w:r>
              <w:rPr>
                <w:noProof/>
                <w:webHidden/>
              </w:rPr>
            </w:r>
            <w:r>
              <w:rPr>
                <w:noProof/>
                <w:webHidden/>
              </w:rPr>
              <w:fldChar w:fldCharType="separate"/>
            </w:r>
            <w:r>
              <w:rPr>
                <w:noProof/>
                <w:webHidden/>
              </w:rPr>
              <w:t>4</w:t>
            </w:r>
            <w:r>
              <w:rPr>
                <w:noProof/>
                <w:webHidden/>
              </w:rPr>
              <w:fldChar w:fldCharType="end"/>
            </w:r>
          </w:hyperlink>
        </w:p>
        <w:p w14:paraId="07804FE1" w14:textId="77777777" w:rsidR="008E622C" w:rsidRDefault="008E622C">
          <w:pPr>
            <w:pStyle w:val="TOC3"/>
            <w:tabs>
              <w:tab w:val="right" w:leader="dot" w:pos="9350"/>
            </w:tabs>
            <w:rPr>
              <w:noProof/>
              <w:kern w:val="0"/>
              <w:sz w:val="22"/>
              <w:szCs w:val="22"/>
              <w:lang w:eastAsia="en-US"/>
            </w:rPr>
          </w:pPr>
          <w:hyperlink w:anchor="_Toc437745391" w:history="1">
            <w:r w:rsidRPr="00AA5F0D">
              <w:rPr>
                <w:rStyle w:val="Hyperlink"/>
                <w:noProof/>
              </w:rPr>
              <w:t>[Heading 3]</w:t>
            </w:r>
            <w:r>
              <w:rPr>
                <w:noProof/>
                <w:webHidden/>
              </w:rPr>
              <w:tab/>
            </w:r>
            <w:r>
              <w:rPr>
                <w:noProof/>
                <w:webHidden/>
              </w:rPr>
              <w:fldChar w:fldCharType="begin"/>
            </w:r>
            <w:r>
              <w:rPr>
                <w:noProof/>
                <w:webHidden/>
              </w:rPr>
              <w:instrText xml:space="preserve"> PAGEREF _Toc437745391 \h </w:instrText>
            </w:r>
            <w:r>
              <w:rPr>
                <w:noProof/>
                <w:webHidden/>
              </w:rPr>
            </w:r>
            <w:r>
              <w:rPr>
                <w:noProof/>
                <w:webHidden/>
              </w:rPr>
              <w:fldChar w:fldCharType="separate"/>
            </w:r>
            <w:r>
              <w:rPr>
                <w:noProof/>
                <w:webHidden/>
              </w:rPr>
              <w:t>4</w:t>
            </w:r>
            <w:r>
              <w:rPr>
                <w:noProof/>
                <w:webHidden/>
              </w:rPr>
              <w:fldChar w:fldCharType="end"/>
            </w:r>
          </w:hyperlink>
        </w:p>
        <w:p w14:paraId="60851A64" w14:textId="77777777" w:rsidR="008E622C" w:rsidRDefault="008E622C">
          <w:pPr>
            <w:pStyle w:val="TOC2"/>
            <w:tabs>
              <w:tab w:val="right" w:leader="dot" w:pos="9350"/>
            </w:tabs>
            <w:rPr>
              <w:noProof/>
              <w:kern w:val="0"/>
              <w:sz w:val="22"/>
              <w:szCs w:val="22"/>
              <w:lang w:eastAsia="en-US"/>
            </w:rPr>
          </w:pPr>
          <w:hyperlink w:anchor="_Toc437745392" w:history="1">
            <w:r w:rsidRPr="00AA5F0D">
              <w:rPr>
                <w:rStyle w:val="Hyperlink"/>
                <w:noProof/>
              </w:rPr>
              <w:t>Bike Sharing Demand: Prediction of Bike Share Counts by Hour</w:t>
            </w:r>
            <w:r>
              <w:rPr>
                <w:noProof/>
                <w:webHidden/>
              </w:rPr>
              <w:tab/>
            </w:r>
            <w:r>
              <w:rPr>
                <w:noProof/>
                <w:webHidden/>
              </w:rPr>
              <w:fldChar w:fldCharType="begin"/>
            </w:r>
            <w:r>
              <w:rPr>
                <w:noProof/>
                <w:webHidden/>
              </w:rPr>
              <w:instrText xml:space="preserve"> PAGEREF _Toc437745392 \h </w:instrText>
            </w:r>
            <w:r>
              <w:rPr>
                <w:noProof/>
                <w:webHidden/>
              </w:rPr>
            </w:r>
            <w:r>
              <w:rPr>
                <w:noProof/>
                <w:webHidden/>
              </w:rPr>
              <w:fldChar w:fldCharType="separate"/>
            </w:r>
            <w:r>
              <w:rPr>
                <w:noProof/>
                <w:webHidden/>
              </w:rPr>
              <w:t>5</w:t>
            </w:r>
            <w:r>
              <w:rPr>
                <w:noProof/>
                <w:webHidden/>
              </w:rPr>
              <w:fldChar w:fldCharType="end"/>
            </w:r>
          </w:hyperlink>
        </w:p>
        <w:p w14:paraId="6D525C3F" w14:textId="77777777" w:rsidR="008E622C" w:rsidRDefault="008E622C">
          <w:pPr>
            <w:pStyle w:val="TOC1"/>
            <w:tabs>
              <w:tab w:val="right" w:leader="dot" w:pos="9350"/>
            </w:tabs>
            <w:rPr>
              <w:noProof/>
              <w:kern w:val="0"/>
              <w:sz w:val="22"/>
              <w:szCs w:val="22"/>
              <w:lang w:eastAsia="en-US"/>
            </w:rPr>
          </w:pPr>
          <w:hyperlink w:anchor="_Toc437745393" w:history="1">
            <w:r w:rsidRPr="00AA5F0D">
              <w:rPr>
                <w:rStyle w:val="Hyperlink"/>
                <w:noProof/>
              </w:rPr>
              <w:t>Capital Bike Share Data: Observations</w:t>
            </w:r>
            <w:r>
              <w:rPr>
                <w:noProof/>
                <w:webHidden/>
              </w:rPr>
              <w:tab/>
            </w:r>
            <w:r>
              <w:rPr>
                <w:noProof/>
                <w:webHidden/>
              </w:rPr>
              <w:fldChar w:fldCharType="begin"/>
            </w:r>
            <w:r>
              <w:rPr>
                <w:noProof/>
                <w:webHidden/>
              </w:rPr>
              <w:instrText xml:space="preserve"> PAGEREF _Toc437745393 \h </w:instrText>
            </w:r>
            <w:r>
              <w:rPr>
                <w:noProof/>
                <w:webHidden/>
              </w:rPr>
            </w:r>
            <w:r>
              <w:rPr>
                <w:noProof/>
                <w:webHidden/>
              </w:rPr>
              <w:fldChar w:fldCharType="separate"/>
            </w:r>
            <w:r>
              <w:rPr>
                <w:noProof/>
                <w:webHidden/>
              </w:rPr>
              <w:t>5</w:t>
            </w:r>
            <w:r>
              <w:rPr>
                <w:noProof/>
                <w:webHidden/>
              </w:rPr>
              <w:fldChar w:fldCharType="end"/>
            </w:r>
          </w:hyperlink>
        </w:p>
        <w:p w14:paraId="0BA9C8A3" w14:textId="77777777" w:rsidR="008E622C" w:rsidRDefault="008E622C">
          <w:pPr>
            <w:pStyle w:val="TOC2"/>
            <w:tabs>
              <w:tab w:val="right" w:leader="dot" w:pos="9350"/>
            </w:tabs>
            <w:rPr>
              <w:noProof/>
              <w:kern w:val="0"/>
              <w:sz w:val="22"/>
              <w:szCs w:val="22"/>
              <w:lang w:eastAsia="en-US"/>
            </w:rPr>
          </w:pPr>
          <w:hyperlink w:anchor="_Toc437745394" w:history="1">
            <w:r w:rsidRPr="00AA5F0D">
              <w:rPr>
                <w:rStyle w:val="Hyperlink"/>
                <w:noProof/>
              </w:rPr>
              <w:t>[Heading 2]</w:t>
            </w:r>
            <w:r>
              <w:rPr>
                <w:noProof/>
                <w:webHidden/>
              </w:rPr>
              <w:tab/>
            </w:r>
            <w:r>
              <w:rPr>
                <w:noProof/>
                <w:webHidden/>
              </w:rPr>
              <w:fldChar w:fldCharType="begin"/>
            </w:r>
            <w:r>
              <w:rPr>
                <w:noProof/>
                <w:webHidden/>
              </w:rPr>
              <w:instrText xml:space="preserve"> PAGEREF _Toc437745394 \h </w:instrText>
            </w:r>
            <w:r>
              <w:rPr>
                <w:noProof/>
                <w:webHidden/>
              </w:rPr>
            </w:r>
            <w:r>
              <w:rPr>
                <w:noProof/>
                <w:webHidden/>
              </w:rPr>
              <w:fldChar w:fldCharType="separate"/>
            </w:r>
            <w:r>
              <w:rPr>
                <w:noProof/>
                <w:webHidden/>
              </w:rPr>
              <w:t>5</w:t>
            </w:r>
            <w:r>
              <w:rPr>
                <w:noProof/>
                <w:webHidden/>
              </w:rPr>
              <w:fldChar w:fldCharType="end"/>
            </w:r>
          </w:hyperlink>
        </w:p>
        <w:p w14:paraId="0B82D07D" w14:textId="77777777" w:rsidR="008E622C" w:rsidRDefault="008E622C">
          <w:pPr>
            <w:pStyle w:val="TOC3"/>
            <w:tabs>
              <w:tab w:val="right" w:leader="dot" w:pos="9350"/>
            </w:tabs>
            <w:rPr>
              <w:noProof/>
              <w:kern w:val="0"/>
              <w:sz w:val="22"/>
              <w:szCs w:val="22"/>
              <w:lang w:eastAsia="en-US"/>
            </w:rPr>
          </w:pPr>
          <w:hyperlink w:anchor="_Toc437745395" w:history="1">
            <w:r w:rsidRPr="00AA5F0D">
              <w:rPr>
                <w:rStyle w:val="Hyperlink"/>
                <w:noProof/>
              </w:rPr>
              <w:t>[Heading 3]</w:t>
            </w:r>
            <w:r>
              <w:rPr>
                <w:noProof/>
                <w:webHidden/>
              </w:rPr>
              <w:tab/>
            </w:r>
            <w:r>
              <w:rPr>
                <w:noProof/>
                <w:webHidden/>
              </w:rPr>
              <w:fldChar w:fldCharType="begin"/>
            </w:r>
            <w:r>
              <w:rPr>
                <w:noProof/>
                <w:webHidden/>
              </w:rPr>
              <w:instrText xml:space="preserve"> PAGEREF _Toc437745395 \h </w:instrText>
            </w:r>
            <w:r>
              <w:rPr>
                <w:noProof/>
                <w:webHidden/>
              </w:rPr>
            </w:r>
            <w:r>
              <w:rPr>
                <w:noProof/>
                <w:webHidden/>
              </w:rPr>
              <w:fldChar w:fldCharType="separate"/>
            </w:r>
            <w:r>
              <w:rPr>
                <w:noProof/>
                <w:webHidden/>
              </w:rPr>
              <w:t>5</w:t>
            </w:r>
            <w:r>
              <w:rPr>
                <w:noProof/>
                <w:webHidden/>
              </w:rPr>
              <w:fldChar w:fldCharType="end"/>
            </w:r>
          </w:hyperlink>
        </w:p>
        <w:p w14:paraId="3484F286" w14:textId="77777777" w:rsidR="008E622C" w:rsidRDefault="008E622C">
          <w:pPr>
            <w:pStyle w:val="TOC1"/>
            <w:tabs>
              <w:tab w:val="right" w:leader="dot" w:pos="9350"/>
            </w:tabs>
            <w:rPr>
              <w:noProof/>
              <w:kern w:val="0"/>
              <w:sz w:val="22"/>
              <w:szCs w:val="22"/>
              <w:lang w:eastAsia="en-US"/>
            </w:rPr>
          </w:pPr>
          <w:hyperlink w:anchor="_Toc437745396" w:history="1">
            <w:r w:rsidRPr="00AA5F0D">
              <w:rPr>
                <w:rStyle w:val="Hyperlink"/>
                <w:noProof/>
              </w:rPr>
              <w:t>Creating the Linear Model</w:t>
            </w:r>
            <w:r>
              <w:rPr>
                <w:noProof/>
                <w:webHidden/>
              </w:rPr>
              <w:tab/>
            </w:r>
            <w:r>
              <w:rPr>
                <w:noProof/>
                <w:webHidden/>
              </w:rPr>
              <w:fldChar w:fldCharType="begin"/>
            </w:r>
            <w:r>
              <w:rPr>
                <w:noProof/>
                <w:webHidden/>
              </w:rPr>
              <w:instrText xml:space="preserve"> PAGEREF _Toc437745396 \h </w:instrText>
            </w:r>
            <w:r>
              <w:rPr>
                <w:noProof/>
                <w:webHidden/>
              </w:rPr>
            </w:r>
            <w:r>
              <w:rPr>
                <w:noProof/>
                <w:webHidden/>
              </w:rPr>
              <w:fldChar w:fldCharType="separate"/>
            </w:r>
            <w:r>
              <w:rPr>
                <w:noProof/>
                <w:webHidden/>
              </w:rPr>
              <w:t>6</w:t>
            </w:r>
            <w:r>
              <w:rPr>
                <w:noProof/>
                <w:webHidden/>
              </w:rPr>
              <w:fldChar w:fldCharType="end"/>
            </w:r>
          </w:hyperlink>
        </w:p>
        <w:p w14:paraId="6B58D179" w14:textId="77777777" w:rsidR="008E622C" w:rsidRDefault="008E622C">
          <w:pPr>
            <w:pStyle w:val="TOC1"/>
            <w:tabs>
              <w:tab w:val="right" w:leader="dot" w:pos="9350"/>
            </w:tabs>
            <w:rPr>
              <w:noProof/>
              <w:kern w:val="0"/>
              <w:sz w:val="22"/>
              <w:szCs w:val="22"/>
              <w:lang w:eastAsia="en-US"/>
            </w:rPr>
          </w:pPr>
          <w:hyperlink w:anchor="_Toc437745397" w:history="1">
            <w:r w:rsidRPr="00AA5F0D">
              <w:rPr>
                <w:rStyle w:val="Hyperlink"/>
                <w:noProof/>
              </w:rPr>
              <w:t>Validating the Linear Model</w:t>
            </w:r>
            <w:r>
              <w:rPr>
                <w:noProof/>
                <w:webHidden/>
              </w:rPr>
              <w:tab/>
            </w:r>
            <w:r>
              <w:rPr>
                <w:noProof/>
                <w:webHidden/>
              </w:rPr>
              <w:fldChar w:fldCharType="begin"/>
            </w:r>
            <w:r>
              <w:rPr>
                <w:noProof/>
                <w:webHidden/>
              </w:rPr>
              <w:instrText xml:space="preserve"> PAGEREF _Toc437745397 \h </w:instrText>
            </w:r>
            <w:r>
              <w:rPr>
                <w:noProof/>
                <w:webHidden/>
              </w:rPr>
            </w:r>
            <w:r>
              <w:rPr>
                <w:noProof/>
                <w:webHidden/>
              </w:rPr>
              <w:fldChar w:fldCharType="separate"/>
            </w:r>
            <w:r>
              <w:rPr>
                <w:noProof/>
                <w:webHidden/>
              </w:rPr>
              <w:t>6</w:t>
            </w:r>
            <w:r>
              <w:rPr>
                <w:noProof/>
                <w:webHidden/>
              </w:rPr>
              <w:fldChar w:fldCharType="end"/>
            </w:r>
          </w:hyperlink>
        </w:p>
        <w:p w14:paraId="49690425" w14:textId="77777777" w:rsidR="008E622C" w:rsidRDefault="008E622C">
          <w:pPr>
            <w:pStyle w:val="TOC1"/>
            <w:tabs>
              <w:tab w:val="right" w:leader="dot" w:pos="9350"/>
            </w:tabs>
            <w:rPr>
              <w:noProof/>
              <w:kern w:val="0"/>
              <w:sz w:val="22"/>
              <w:szCs w:val="22"/>
              <w:lang w:eastAsia="en-US"/>
            </w:rPr>
          </w:pPr>
          <w:hyperlink w:anchor="_Toc437745398" w:history="1">
            <w:r w:rsidRPr="00AA5F0D">
              <w:rPr>
                <w:rStyle w:val="Hyperlink"/>
                <w:noProof/>
              </w:rPr>
              <w:t>ANOVA</w:t>
            </w:r>
            <w:r>
              <w:rPr>
                <w:noProof/>
                <w:webHidden/>
              </w:rPr>
              <w:tab/>
            </w:r>
            <w:r>
              <w:rPr>
                <w:noProof/>
                <w:webHidden/>
              </w:rPr>
              <w:fldChar w:fldCharType="begin"/>
            </w:r>
            <w:r>
              <w:rPr>
                <w:noProof/>
                <w:webHidden/>
              </w:rPr>
              <w:instrText xml:space="preserve"> PAGEREF _Toc437745398 \h </w:instrText>
            </w:r>
            <w:r>
              <w:rPr>
                <w:noProof/>
                <w:webHidden/>
              </w:rPr>
            </w:r>
            <w:r>
              <w:rPr>
                <w:noProof/>
                <w:webHidden/>
              </w:rPr>
              <w:fldChar w:fldCharType="separate"/>
            </w:r>
            <w:r>
              <w:rPr>
                <w:noProof/>
                <w:webHidden/>
              </w:rPr>
              <w:t>6</w:t>
            </w:r>
            <w:r>
              <w:rPr>
                <w:noProof/>
                <w:webHidden/>
              </w:rPr>
              <w:fldChar w:fldCharType="end"/>
            </w:r>
          </w:hyperlink>
        </w:p>
        <w:p w14:paraId="5CD0DC93" w14:textId="77777777" w:rsidR="008E622C" w:rsidRDefault="008E622C">
          <w:pPr>
            <w:pStyle w:val="TOC1"/>
            <w:tabs>
              <w:tab w:val="right" w:leader="dot" w:pos="9350"/>
            </w:tabs>
            <w:rPr>
              <w:noProof/>
              <w:kern w:val="0"/>
              <w:sz w:val="22"/>
              <w:szCs w:val="22"/>
              <w:lang w:eastAsia="en-US"/>
            </w:rPr>
          </w:pPr>
          <w:hyperlink w:anchor="_Toc437745399" w:history="1">
            <w:r w:rsidRPr="00AA5F0D">
              <w:rPr>
                <w:rStyle w:val="Hyperlink"/>
                <w:noProof/>
              </w:rPr>
              <w:t>Non-Parametric Methods: Mann-Whitney-Wilcox</w:t>
            </w:r>
            <w:r>
              <w:rPr>
                <w:noProof/>
                <w:webHidden/>
              </w:rPr>
              <w:tab/>
            </w:r>
            <w:r>
              <w:rPr>
                <w:noProof/>
                <w:webHidden/>
              </w:rPr>
              <w:fldChar w:fldCharType="begin"/>
            </w:r>
            <w:r>
              <w:rPr>
                <w:noProof/>
                <w:webHidden/>
              </w:rPr>
              <w:instrText xml:space="preserve"> PAGEREF _Toc437745399 \h </w:instrText>
            </w:r>
            <w:r>
              <w:rPr>
                <w:noProof/>
                <w:webHidden/>
              </w:rPr>
            </w:r>
            <w:r>
              <w:rPr>
                <w:noProof/>
                <w:webHidden/>
              </w:rPr>
              <w:fldChar w:fldCharType="separate"/>
            </w:r>
            <w:r>
              <w:rPr>
                <w:noProof/>
                <w:webHidden/>
              </w:rPr>
              <w:t>6</w:t>
            </w:r>
            <w:r>
              <w:rPr>
                <w:noProof/>
                <w:webHidden/>
              </w:rPr>
              <w:fldChar w:fldCharType="end"/>
            </w:r>
          </w:hyperlink>
        </w:p>
        <w:p w14:paraId="53AAEB23" w14:textId="77777777" w:rsidR="008E622C" w:rsidRDefault="008E622C">
          <w:pPr>
            <w:pStyle w:val="TOC1"/>
            <w:tabs>
              <w:tab w:val="right" w:leader="dot" w:pos="9350"/>
            </w:tabs>
            <w:rPr>
              <w:noProof/>
              <w:kern w:val="0"/>
              <w:sz w:val="22"/>
              <w:szCs w:val="22"/>
              <w:lang w:eastAsia="en-US"/>
            </w:rPr>
          </w:pPr>
          <w:hyperlink w:anchor="_Toc437745400" w:history="1">
            <w:r w:rsidRPr="00AA5F0D">
              <w:rPr>
                <w:rStyle w:val="Hyperlink"/>
                <w:noProof/>
              </w:rPr>
              <w:t>The Optimized Model</w:t>
            </w:r>
            <w:r>
              <w:rPr>
                <w:noProof/>
                <w:webHidden/>
              </w:rPr>
              <w:tab/>
            </w:r>
            <w:r>
              <w:rPr>
                <w:noProof/>
                <w:webHidden/>
              </w:rPr>
              <w:fldChar w:fldCharType="begin"/>
            </w:r>
            <w:r>
              <w:rPr>
                <w:noProof/>
                <w:webHidden/>
              </w:rPr>
              <w:instrText xml:space="preserve"> PAGEREF _Toc437745400 \h </w:instrText>
            </w:r>
            <w:r>
              <w:rPr>
                <w:noProof/>
                <w:webHidden/>
              </w:rPr>
            </w:r>
            <w:r>
              <w:rPr>
                <w:noProof/>
                <w:webHidden/>
              </w:rPr>
              <w:fldChar w:fldCharType="separate"/>
            </w:r>
            <w:r>
              <w:rPr>
                <w:noProof/>
                <w:webHidden/>
              </w:rPr>
              <w:t>6</w:t>
            </w:r>
            <w:r>
              <w:rPr>
                <w:noProof/>
                <w:webHidden/>
              </w:rPr>
              <w:fldChar w:fldCharType="end"/>
            </w:r>
          </w:hyperlink>
        </w:p>
        <w:p w14:paraId="5F0B8198" w14:textId="77777777" w:rsidR="008E622C" w:rsidRDefault="008E622C">
          <w:pPr>
            <w:pStyle w:val="TOC1"/>
            <w:tabs>
              <w:tab w:val="right" w:leader="dot" w:pos="9350"/>
            </w:tabs>
            <w:rPr>
              <w:noProof/>
              <w:kern w:val="0"/>
              <w:sz w:val="22"/>
              <w:szCs w:val="22"/>
              <w:lang w:eastAsia="en-US"/>
            </w:rPr>
          </w:pPr>
          <w:hyperlink w:anchor="_Toc437745401" w:history="1">
            <w:r w:rsidRPr="00AA5F0D">
              <w:rPr>
                <w:rStyle w:val="Hyperlink"/>
                <w:noProof/>
              </w:rPr>
              <w:t>References</w:t>
            </w:r>
            <w:r>
              <w:rPr>
                <w:noProof/>
                <w:webHidden/>
              </w:rPr>
              <w:tab/>
            </w:r>
            <w:r>
              <w:rPr>
                <w:noProof/>
                <w:webHidden/>
              </w:rPr>
              <w:fldChar w:fldCharType="begin"/>
            </w:r>
            <w:r>
              <w:rPr>
                <w:noProof/>
                <w:webHidden/>
              </w:rPr>
              <w:instrText xml:space="preserve"> PAGEREF _Toc437745401 \h </w:instrText>
            </w:r>
            <w:r>
              <w:rPr>
                <w:noProof/>
                <w:webHidden/>
              </w:rPr>
            </w:r>
            <w:r>
              <w:rPr>
                <w:noProof/>
                <w:webHidden/>
              </w:rPr>
              <w:fldChar w:fldCharType="separate"/>
            </w:r>
            <w:r>
              <w:rPr>
                <w:noProof/>
                <w:webHidden/>
              </w:rPr>
              <w:t>7</w:t>
            </w:r>
            <w:r>
              <w:rPr>
                <w:noProof/>
                <w:webHidden/>
              </w:rPr>
              <w:fldChar w:fldCharType="end"/>
            </w:r>
          </w:hyperlink>
        </w:p>
        <w:p w14:paraId="577782ED" w14:textId="77777777" w:rsidR="008E622C" w:rsidRDefault="008E622C">
          <w:pPr>
            <w:pStyle w:val="TOC1"/>
            <w:tabs>
              <w:tab w:val="right" w:leader="dot" w:pos="9350"/>
            </w:tabs>
            <w:rPr>
              <w:noProof/>
              <w:kern w:val="0"/>
              <w:sz w:val="22"/>
              <w:szCs w:val="22"/>
              <w:lang w:eastAsia="en-US"/>
            </w:rPr>
          </w:pPr>
          <w:hyperlink w:anchor="_Toc437745402" w:history="1">
            <w:r w:rsidRPr="00AA5F0D">
              <w:rPr>
                <w:rStyle w:val="Hyperlink"/>
                <w:noProof/>
              </w:rPr>
              <w:t>Footnotes</w:t>
            </w:r>
            <w:r>
              <w:rPr>
                <w:noProof/>
                <w:webHidden/>
              </w:rPr>
              <w:tab/>
            </w:r>
            <w:r>
              <w:rPr>
                <w:noProof/>
                <w:webHidden/>
              </w:rPr>
              <w:fldChar w:fldCharType="begin"/>
            </w:r>
            <w:r>
              <w:rPr>
                <w:noProof/>
                <w:webHidden/>
              </w:rPr>
              <w:instrText xml:space="preserve"> PAGEREF _Toc437745402 \h </w:instrText>
            </w:r>
            <w:r>
              <w:rPr>
                <w:noProof/>
                <w:webHidden/>
              </w:rPr>
            </w:r>
            <w:r>
              <w:rPr>
                <w:noProof/>
                <w:webHidden/>
              </w:rPr>
              <w:fldChar w:fldCharType="separate"/>
            </w:r>
            <w:r>
              <w:rPr>
                <w:noProof/>
                <w:webHidden/>
              </w:rPr>
              <w:t>8</w:t>
            </w:r>
            <w:r>
              <w:rPr>
                <w:noProof/>
                <w:webHidden/>
              </w:rPr>
              <w:fldChar w:fldCharType="end"/>
            </w:r>
          </w:hyperlink>
        </w:p>
        <w:p w14:paraId="1EE6AEB8" w14:textId="77777777" w:rsidR="008E622C" w:rsidRDefault="008E622C">
          <w:pPr>
            <w:pStyle w:val="TOC1"/>
            <w:tabs>
              <w:tab w:val="right" w:leader="dot" w:pos="9350"/>
            </w:tabs>
            <w:rPr>
              <w:noProof/>
              <w:kern w:val="0"/>
              <w:sz w:val="22"/>
              <w:szCs w:val="22"/>
              <w:lang w:eastAsia="en-US"/>
            </w:rPr>
          </w:pPr>
          <w:hyperlink w:anchor="_Toc437745403" w:history="1">
            <w:r w:rsidRPr="00AA5F0D">
              <w:rPr>
                <w:rStyle w:val="Hyperlink"/>
                <w:noProof/>
              </w:rPr>
              <w:t>Tables</w:t>
            </w:r>
            <w:r>
              <w:rPr>
                <w:noProof/>
                <w:webHidden/>
              </w:rPr>
              <w:tab/>
            </w:r>
            <w:r>
              <w:rPr>
                <w:noProof/>
                <w:webHidden/>
              </w:rPr>
              <w:fldChar w:fldCharType="begin"/>
            </w:r>
            <w:r>
              <w:rPr>
                <w:noProof/>
                <w:webHidden/>
              </w:rPr>
              <w:instrText xml:space="preserve"> PAGEREF _Toc437745403 \h </w:instrText>
            </w:r>
            <w:r>
              <w:rPr>
                <w:noProof/>
                <w:webHidden/>
              </w:rPr>
            </w:r>
            <w:r>
              <w:rPr>
                <w:noProof/>
                <w:webHidden/>
              </w:rPr>
              <w:fldChar w:fldCharType="separate"/>
            </w:r>
            <w:r>
              <w:rPr>
                <w:noProof/>
                <w:webHidden/>
              </w:rPr>
              <w:t>9</w:t>
            </w:r>
            <w:r>
              <w:rPr>
                <w:noProof/>
                <w:webHidden/>
              </w:rPr>
              <w:fldChar w:fldCharType="end"/>
            </w:r>
          </w:hyperlink>
        </w:p>
        <w:p w14:paraId="12C97C8C" w14:textId="77777777" w:rsidR="008E622C" w:rsidRDefault="008E622C">
          <w:pPr>
            <w:pStyle w:val="TOC1"/>
            <w:tabs>
              <w:tab w:val="right" w:leader="dot" w:pos="9350"/>
            </w:tabs>
            <w:rPr>
              <w:noProof/>
              <w:kern w:val="0"/>
              <w:sz w:val="22"/>
              <w:szCs w:val="22"/>
              <w:lang w:eastAsia="en-US"/>
            </w:rPr>
          </w:pPr>
          <w:hyperlink w:anchor="_Toc437745404" w:history="1">
            <w:r w:rsidRPr="00AA5F0D">
              <w:rPr>
                <w:rStyle w:val="Hyperlink"/>
                <w:noProof/>
              </w:rPr>
              <w:t>Figures</w:t>
            </w:r>
            <w:r>
              <w:rPr>
                <w:noProof/>
                <w:webHidden/>
              </w:rPr>
              <w:tab/>
            </w:r>
            <w:r>
              <w:rPr>
                <w:noProof/>
                <w:webHidden/>
              </w:rPr>
              <w:fldChar w:fldCharType="begin"/>
            </w:r>
            <w:r>
              <w:rPr>
                <w:noProof/>
                <w:webHidden/>
              </w:rPr>
              <w:instrText xml:space="preserve"> PAGEREF _Toc437745404 \h </w:instrText>
            </w:r>
            <w:r>
              <w:rPr>
                <w:noProof/>
                <w:webHidden/>
              </w:rPr>
            </w:r>
            <w:r>
              <w:rPr>
                <w:noProof/>
                <w:webHidden/>
              </w:rPr>
              <w:fldChar w:fldCharType="separate"/>
            </w:r>
            <w:r>
              <w:rPr>
                <w:noProof/>
                <w:webHidden/>
              </w:rPr>
              <w:t>10</w:t>
            </w:r>
            <w:r>
              <w:rPr>
                <w:noProof/>
                <w:webHidden/>
              </w:rPr>
              <w:fldChar w:fldCharType="end"/>
            </w:r>
          </w:hyperlink>
        </w:p>
        <w:p w14:paraId="2C879A27" w14:textId="77777777" w:rsidR="000E5B28" w:rsidRDefault="000E5B28">
          <w:r>
            <w:rPr>
              <w:b/>
              <w:bCs/>
              <w:noProof/>
            </w:rPr>
            <w:fldChar w:fldCharType="end"/>
          </w:r>
        </w:p>
      </w:sdtContent>
    </w:sdt>
    <w:p w14:paraId="69319C23" w14:textId="77777777" w:rsidR="00757D63" w:rsidRDefault="00BE2CE8">
      <w:pPr>
        <w:pStyle w:val="SectionTitle"/>
      </w:pPr>
      <w:bookmarkStart w:id="0" w:name="_Toc437745387"/>
      <w:r>
        <w:lastRenderedPageBreak/>
        <w:t>Abstract</w:t>
      </w:r>
      <w:bookmarkEnd w:id="0"/>
    </w:p>
    <w:sdt>
      <w:sdtPr>
        <w:id w:val="-1399134618"/>
        <w:placeholder>
          <w:docPart w:val="80BBB46119C641A29CA5486FC8FB821D"/>
        </w:placeholder>
        <w:temporary/>
        <w:showingPlcHdr/>
        <w15:appearance w15:val="hidden"/>
        <w:text/>
      </w:sdtPr>
      <w:sdtEndPr/>
      <w:sdtContent>
        <w:p w14:paraId="2F3FDFFB" w14:textId="77777777" w:rsidR="00757D63" w:rsidRDefault="00BE2CE8">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w:t>
          </w:r>
          <w:r>
            <w:t>omatically starts your section on a new page, so you don’t have to add page breaks. Note that all of the styles for this template are available on the Home tab of the ribbon, in the Styles gallery.]</w:t>
          </w:r>
        </w:p>
      </w:sdtContent>
    </w:sdt>
    <w:p w14:paraId="40805DED" w14:textId="77777777" w:rsidR="00757D63" w:rsidRDefault="00BE2CE8">
      <w:r>
        <w:rPr>
          <w:rStyle w:val="Emphasis"/>
        </w:rPr>
        <w:t>Keywords</w:t>
      </w:r>
      <w:r>
        <w:t xml:space="preserve">: </w:t>
      </w:r>
      <w:sdt>
        <w:sdtPr>
          <w:id w:val="1136374635"/>
          <w:placeholder>
            <w:docPart w:val="AC9F8EB69CCD4022B69C35138179E50A"/>
          </w:placeholder>
          <w:temporary/>
          <w:showingPlcHdr/>
          <w15:appearance w15:val="hidden"/>
          <w:text/>
        </w:sdtPr>
        <w:sdtEndPr/>
        <w:sdtContent>
          <w:r>
            <w:t>[Click here to add keywords.]</w:t>
          </w:r>
        </w:sdtContent>
      </w:sdt>
    </w:p>
    <w:bookmarkStart w:id="1" w:name="_Toc437745388"/>
    <w:commentRangeStart w:id="2"/>
    <w:p w14:paraId="17A01A5A" w14:textId="77777777" w:rsidR="00757D63" w:rsidRDefault="00BE2CE8">
      <w:pPr>
        <w:pStyle w:val="SectionTitle"/>
      </w:pPr>
      <w:sdt>
        <w:sdtPr>
          <w:alias w:val="Title"/>
          <w:tag w:val=""/>
          <w:id w:val="984196707"/>
          <w:placeholder>
            <w:docPart w:val="C8CA669148794360B76A5FD93C23C11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56FA1">
            <w:t>Bike Sharing Demand: Prediction of Bike Share Counts by Hour</w:t>
          </w:r>
        </w:sdtContent>
      </w:sdt>
      <w:commentRangeEnd w:id="2"/>
      <w:r w:rsidR="000E5B28">
        <w:rPr>
          <w:rStyle w:val="CommentReference"/>
          <w:rFonts w:asciiTheme="minorHAnsi" w:eastAsiaTheme="minorEastAsia" w:hAnsiTheme="minorHAnsi" w:cstheme="minorBidi"/>
        </w:rPr>
        <w:commentReference w:id="2"/>
      </w:r>
      <w:bookmarkEnd w:id="1"/>
    </w:p>
    <w:sdt>
      <w:sdtPr>
        <w:id w:val="-1322272011"/>
        <w:placeholder>
          <w:docPart w:val="DC000E62FEC64EB89D6E9B15675AFAF6"/>
        </w:placeholder>
        <w:temporary/>
        <w:showingPlcHdr/>
        <w15:appearance w15:val="hidden"/>
        <w:text/>
      </w:sdtPr>
      <w:sdtEndPr/>
      <w:sdtContent>
        <w:p w14:paraId="741FAC95" w14:textId="77777777" w:rsidR="00757D63" w:rsidRDefault="00BE2CE8">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w:t>
          </w:r>
          <w:r>
            <w:t>d as an initial heading, as it’s assumed that your paper begins with an introduction.]</w:t>
          </w:r>
        </w:p>
      </w:sdtContent>
    </w:sdt>
    <w:bookmarkStart w:id="3" w:name="_Toc437745389"/>
    <w:p w14:paraId="7E2CD1AD" w14:textId="77777777" w:rsidR="00757D63" w:rsidRDefault="00BE2CE8">
      <w:pPr>
        <w:pStyle w:val="Heading1"/>
      </w:pPr>
      <w:sdt>
        <w:sdtPr>
          <w:id w:val="1295489386"/>
          <w:placeholder>
            <w:docPart w:val="7B14B35E3BB446A5825825B3078D6E94"/>
          </w:placeholder>
          <w:temporary/>
          <w:showingPlcHdr/>
          <w15:appearance w15:val="hidden"/>
          <w:text/>
        </w:sdtPr>
        <w:sdtEndPr/>
        <w:sdtContent>
          <w:r>
            <w:t>[Heading 1]</w:t>
          </w:r>
        </w:sdtContent>
      </w:sdt>
      <w:r w:rsidR="001F20CB">
        <w:t>: Sample</w:t>
      </w:r>
      <w:bookmarkEnd w:id="3"/>
    </w:p>
    <w:p w14:paraId="1874DC4D" w14:textId="77777777" w:rsidR="00757D63" w:rsidRDefault="00BE2CE8">
      <w:sdt>
        <w:sdtPr>
          <w:id w:val="1404798514"/>
          <w:placeholder>
            <w:docPart w:val="EE521483DC5A4CFEB47EC67C7F6D928B"/>
          </w:placeholder>
          <w:temporary/>
          <w:showingPlcHdr/>
          <w15:appearance w15:val="hidden"/>
          <w:text/>
        </w:sdtPr>
        <w:sdtEndPr/>
        <w:sdtContent>
          <w:r>
            <w:t>[The first two heading levels get their own paragraph, as shown here. Headings 3, 4, and 5 are run-in headings used at the beginning of the paragraph.]</w:t>
          </w:r>
        </w:sdtContent>
      </w:sdt>
      <w:r>
        <w:t xml:space="preserve"> </w:t>
      </w:r>
    </w:p>
    <w:bookmarkStart w:id="4" w:name="_Toc437745390"/>
    <w:p w14:paraId="56343297" w14:textId="77777777" w:rsidR="00757D63" w:rsidRDefault="00BE2CE8">
      <w:pPr>
        <w:pStyle w:val="Heading2"/>
      </w:pPr>
      <w:sdt>
        <w:sdtPr>
          <w:id w:val="1203442487"/>
          <w:placeholder>
            <w:docPart w:val="7228AC5B960C4D8CA35A0C224D5570EE"/>
          </w:placeholder>
          <w:temporary/>
          <w:showingPlcHdr/>
          <w15:appearance w15:val="hidden"/>
          <w:text/>
        </w:sdtPr>
        <w:sdtEndPr/>
        <w:sdtContent>
          <w:r>
            <w:t>[Heading 2]</w:t>
          </w:r>
        </w:sdtContent>
      </w:sdt>
      <w:r w:rsidR="001F20CB">
        <w:t>: Sample</w:t>
      </w:r>
      <w:bookmarkEnd w:id="4"/>
    </w:p>
    <w:sdt>
      <w:sdtPr>
        <w:id w:val="1221403361"/>
        <w:placeholder>
          <w:docPart w:val="48A4EE124F3C42EF8866087DE25147A9"/>
        </w:placeholder>
        <w:temporary/>
        <w:showingPlcHdr/>
        <w15:appearance w15:val="hidden"/>
      </w:sdtPr>
      <w:sdtEndPr/>
      <w:sdtContent>
        <w:p w14:paraId="2B85A2AC" w14:textId="77777777" w:rsidR="00757D63" w:rsidRDefault="00BE2CE8">
          <w:pPr>
            <w:pStyle w:val="NoSpacing"/>
          </w:pPr>
          <w:r>
            <w:t>[To add a table of contents (TOC), apply the appropriate heading style to just the heading text at the start of a paragraph and it will show up in your TOC. To do this, select the text for your heading. Then, on the Home tab, in the Styles</w:t>
          </w:r>
          <w:r>
            <w:t xml:space="preserve"> gallery, click the style you need.]</w:t>
          </w:r>
        </w:p>
      </w:sdtContent>
    </w:sdt>
    <w:bookmarkStart w:id="5" w:name="_Toc437745391"/>
    <w:p w14:paraId="40BE75D4" w14:textId="77777777" w:rsidR="00757D63" w:rsidRDefault="00BE2CE8">
      <w:pPr>
        <w:rPr>
          <w:b/>
          <w:bCs/>
        </w:rPr>
      </w:pPr>
      <w:sdt>
        <w:sdtPr>
          <w:rPr>
            <w:rStyle w:val="Heading3Char"/>
          </w:rPr>
          <w:id w:val="1751771428"/>
          <w:placeholder>
            <w:docPart w:val="A7F8BDF18818426594040C26BB0A23DD"/>
          </w:placeholder>
          <w:temporary/>
          <w:showingPlcHdr/>
          <w15:appearance w15:val="hidden"/>
          <w:text/>
        </w:sdtPr>
        <w:sdtEndPr>
          <w:rPr>
            <w:rStyle w:val="DefaultParagraphFont"/>
            <w:rFonts w:asciiTheme="minorHAnsi" w:eastAsiaTheme="minorEastAsia" w:hAnsiTheme="minorHAnsi" w:cstheme="minorBidi"/>
            <w:b w:val="0"/>
            <w:bCs w:val="0"/>
          </w:rPr>
        </w:sdtEndPr>
        <w:sdtContent>
          <w:r>
            <w:rPr>
              <w:rStyle w:val="Heading3Char"/>
            </w:rPr>
            <w:t>[Heading 3]</w:t>
          </w:r>
          <w:bookmarkEnd w:id="5"/>
        </w:sdtContent>
      </w:sdt>
      <w:r w:rsidR="001F20CB">
        <w:rPr>
          <w:rStyle w:val="Heading3Char"/>
        </w:rPr>
        <w:t>: Sample</w:t>
      </w:r>
      <w:r>
        <w:rPr>
          <w:rStyle w:val="Heading3Char"/>
        </w:rPr>
        <w:t>.</w:t>
      </w:r>
      <w:r>
        <w:t xml:space="preserve"> </w:t>
      </w:r>
      <w:sdt>
        <w:sdtPr>
          <w:id w:val="2054876750"/>
          <w:placeholder>
            <w:docPart w:val="27AFEDD2806949BCB6AD3A666EADEEBD"/>
          </w:placeholder>
          <w:temporary/>
          <w:showingPlcHdr/>
          <w15:appearance w15:val="hidden"/>
          <w:text/>
        </w:sdtPr>
        <w:sdtEndPr/>
        <w:sdtContent>
          <w:r>
            <w:t>[Include a period at the end of a run-in heading. Note that you can include consecutive paragraphs with their own headings, where appropriate.]</w:t>
          </w:r>
        </w:sdtContent>
      </w:sdt>
    </w:p>
    <w:p w14:paraId="65BB1B95" w14:textId="77777777" w:rsidR="00757D63" w:rsidRDefault="00BE2CE8">
      <w:pPr>
        <w:rPr>
          <w:b/>
          <w:bCs/>
        </w:rPr>
      </w:pPr>
      <w:sdt>
        <w:sdtPr>
          <w:rPr>
            <w:rStyle w:val="Heading4Char"/>
          </w:rPr>
          <w:id w:val="-685361587"/>
          <w:placeholder>
            <w:docPart w:val="19126E53700F4FA5B6CC49B4C2169BBA"/>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Pr>
              <w:rStyle w:val="Heading4Char"/>
            </w:rPr>
            <w:t>[Heading 4]</w:t>
          </w:r>
        </w:sdtContent>
      </w:sdt>
      <w:r w:rsidR="001F20CB">
        <w:rPr>
          <w:rStyle w:val="Heading4Char"/>
        </w:rPr>
        <w:t>: Sample</w:t>
      </w:r>
      <w:r>
        <w:rPr>
          <w:rStyle w:val="Heading4Char"/>
        </w:rPr>
        <w:t>.</w:t>
      </w:r>
      <w:r>
        <w:t xml:space="preserve"> </w:t>
      </w:r>
      <w:sdt>
        <w:sdtPr>
          <w:id w:val="-1987159626"/>
          <w:placeholder>
            <w:docPart w:val="6EDAFEFCF8BE473FA1E4568337182648"/>
          </w:placeholder>
          <w:temporary/>
          <w:showingPlcHdr/>
          <w15:appearance w15:val="hidden"/>
          <w:text/>
        </w:sdtPr>
        <w:sdtEndPr/>
        <w:sdtContent>
          <w:r>
            <w:t xml:space="preserve">[When using headings, don’t skip levels. </w:t>
          </w:r>
          <w:r>
            <w:t>If you need a heading 3, 4, or 5 with no text following it before the next heading, just add a period at the end of the heading and then start a new paragraph for the subheading and its text.]</w:t>
          </w:r>
        </w:sdtContent>
      </w:sdt>
      <w:sdt>
        <w:sdtPr>
          <w:id w:val="294639227"/>
          <w:citation/>
        </w:sdtPr>
        <w:sdtEndPr/>
        <w:sdtContent>
          <w:r>
            <w:fldChar w:fldCharType="begin"/>
          </w:r>
          <w:r>
            <w:instrText xml:space="preserve">CITATION Article \t  \l 1033 </w:instrText>
          </w:r>
          <w:r>
            <w:fldChar w:fldCharType="separate"/>
          </w:r>
          <w:r>
            <w:rPr>
              <w:noProof/>
            </w:rPr>
            <w:t xml:space="preserve"> (Last Name, Year)</w:t>
          </w:r>
          <w:r>
            <w:fldChar w:fldCharType="end"/>
          </w:r>
        </w:sdtContent>
      </w:sdt>
    </w:p>
    <w:p w14:paraId="561E0D9A" w14:textId="77777777" w:rsidR="00757D63" w:rsidRDefault="00BE2CE8">
      <w:sdt>
        <w:sdtPr>
          <w:rPr>
            <w:rStyle w:val="Heading5Char"/>
          </w:rPr>
          <w:id w:val="-53853956"/>
          <w:placeholder>
            <w:docPart w:val="B4EDBB3C91174AE9A491039A22B78028"/>
          </w:placeholder>
          <w:temporary/>
          <w:showingPlcHdr/>
          <w15:appearance w15:val="hidden"/>
          <w:text/>
        </w:sdtPr>
        <w:sdtEndPr>
          <w:rPr>
            <w:rStyle w:val="DefaultParagraphFont"/>
            <w:rFonts w:asciiTheme="minorHAnsi" w:eastAsiaTheme="minorEastAsia" w:hAnsiTheme="minorHAnsi" w:cstheme="minorBidi"/>
            <w:i w:val="0"/>
            <w:iCs w:val="0"/>
          </w:rPr>
        </w:sdtEndPr>
        <w:sdtContent>
          <w:r>
            <w:rPr>
              <w:rStyle w:val="Heading5Char"/>
            </w:rPr>
            <w:t xml:space="preserve">[Heading </w:t>
          </w:r>
          <w:r>
            <w:rPr>
              <w:rStyle w:val="Heading5Char"/>
            </w:rPr>
            <w:t>5]</w:t>
          </w:r>
        </w:sdtContent>
      </w:sdt>
      <w:r w:rsidR="001F20CB">
        <w:rPr>
          <w:rStyle w:val="Heading5Char"/>
        </w:rPr>
        <w:t>: Sample</w:t>
      </w:r>
      <w:r>
        <w:rPr>
          <w:rStyle w:val="Heading5Char"/>
        </w:rPr>
        <w:t>.</w:t>
      </w:r>
      <w:r>
        <w:t xml:space="preserve"> </w:t>
      </w:r>
      <w:sdt>
        <w:sdtPr>
          <w:id w:val="1216239889"/>
          <w:placeholder>
            <w:docPart w:val="4D7CE59D4E864582AFD6775066D6D858"/>
          </w:placeholder>
          <w:temporary/>
          <w:showingPlcHdr/>
          <w15:appearance w15:val="hidden"/>
          <w:text/>
        </w:sdtPr>
        <w:sdtEndPr/>
        <w:sdtContent>
          <w:r>
            <w:t>[Like all sections of your paper, references start on their own page. The references page that follows is created using the Citations &amp; Bibliography feature, available on the References tab. This feature includes a style option that formats your refe</w:t>
          </w:r>
          <w:r>
            <w:t>rences for APA 6th Edition. You can also use this feature to add in-text citations that are linked to your source, such as those shown at the end of this paragraph and the preceding paragraph. To customize a citation, right-click it and then click Edit Cit</w:t>
          </w:r>
          <w:r>
            <w:t>ation.]</w:t>
          </w:r>
        </w:sdtContent>
      </w:sdt>
      <w:r>
        <w:t xml:space="preserve"> </w:t>
      </w:r>
      <w:sdt>
        <w:sdtPr>
          <w:id w:val="-1701930945"/>
          <w:citation/>
        </w:sdtPr>
        <w:sdtEndPr/>
        <w:sdtContent>
          <w:r>
            <w:fldChar w:fldCharType="begin"/>
          </w:r>
          <w:r>
            <w:instrText xml:space="preserve">CITATION Last \t  \l 1033 </w:instrText>
          </w:r>
          <w:r>
            <w:fldChar w:fldCharType="separate"/>
          </w:r>
          <w:r>
            <w:rPr>
              <w:noProof/>
            </w:rPr>
            <w:t>(Last Name, Year)</w:t>
          </w:r>
          <w:r>
            <w:fldChar w:fldCharType="end"/>
          </w:r>
        </w:sdtContent>
      </w:sdt>
    </w:p>
    <w:bookmarkStart w:id="6" w:name="_Toc437745392"/>
    <w:p w14:paraId="59FCAB0E" w14:textId="77777777" w:rsidR="00CB2161" w:rsidRDefault="00CB2161" w:rsidP="000E5B28">
      <w:pPr>
        <w:pStyle w:val="SectionTitle"/>
        <w:outlineLvl w:val="1"/>
      </w:pPr>
      <w:sdt>
        <w:sdtPr>
          <w:alias w:val="Title"/>
          <w:tag w:val=""/>
          <w:id w:val="-1965570623"/>
          <w:placeholder>
            <w:docPart w:val="1CBE6BA25A0A45B0AD61370D9489C1E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t>Bike Sharing Demand: Prediction of Bike Share Counts by Hour</w:t>
          </w:r>
        </w:sdtContent>
      </w:sdt>
      <w:r w:rsidR="00F7098B">
        <w:rPr>
          <w:rStyle w:val="FootnoteReference"/>
        </w:rPr>
        <w:t>1</w:t>
      </w:r>
      <w:bookmarkEnd w:id="6"/>
    </w:p>
    <w:p w14:paraId="4D3B1752" w14:textId="77777777" w:rsidR="000E5B28" w:rsidRDefault="000E5B28" w:rsidP="000E5B28">
      <w:r>
        <w:t>B</w:t>
      </w:r>
      <w:r>
        <w:t xml:space="preserve">ike sharing systems </w:t>
      </w:r>
      <w:r>
        <w:t>enable</w:t>
      </w:r>
      <w:r>
        <w:t xml:space="preserve"> renting bicycles where the process of obtaining membership, rental, and bike return is automated via a network of kiosk locations throughout a city. Using these systems, people are able rent a bike from a one location and return it to a different place on an as-needed basis.</w:t>
      </w:r>
    </w:p>
    <w:p w14:paraId="6EFA7975" w14:textId="77777777" w:rsidR="00CB2161" w:rsidRDefault="000E5B28" w:rsidP="000E5B28">
      <w:r>
        <w:t>The data generated by these systems makes them attractive for researchers because the duration of travel, departure location, arrival location, and time elapsed is explicitly recorded. Bike sharing systems therefore function as a sensor network, which can be used f</w:t>
      </w:r>
      <w:r>
        <w:t>or studying mobility in a city.</w:t>
      </w:r>
    </w:p>
    <w:p w14:paraId="1A126116" w14:textId="07C40BA2" w:rsidR="000E5B28" w:rsidRDefault="000E5B28" w:rsidP="000E5B28">
      <w:r>
        <w:t xml:space="preserve">For this study, we attempted to predict the count of bike rentals using statistical inference methods.  </w:t>
      </w:r>
      <w:r w:rsidR="001F20CB">
        <w:t xml:space="preserve">We began with creating a linear model, given that this is a standard basic model. From there we used validation techniques in order to determine the strength of the model. We </w:t>
      </w:r>
      <w:r w:rsidR="00F7098B">
        <w:t>then used ANOVA</w:t>
      </w:r>
      <w:r w:rsidR="00174D90">
        <w:t xml:space="preserve"> to understand the variability of the counts to the different predictors.</w:t>
      </w:r>
      <w:r w:rsidR="00F7098B">
        <w:t xml:space="preserve"> </w:t>
      </w:r>
      <w:r w:rsidR="00174D90">
        <w:t>Next, we used the</w:t>
      </w:r>
      <w:r w:rsidR="00F7098B">
        <w:t xml:space="preserve"> </w:t>
      </w:r>
      <w:r w:rsidR="009B5E2D">
        <w:t>non-parametric methods, particularly the Mann-Wilcoxon-Whitney and the Kruskal-Wallis tests</w:t>
      </w:r>
      <w:r w:rsidR="00F7098B">
        <w:t xml:space="preserve"> </w:t>
      </w:r>
      <w:r w:rsidR="00174D90">
        <w:t>to understand the independence of the response against the predictors. From all the findings, we created the optimized</w:t>
      </w:r>
      <w:r w:rsidR="009B5E2D">
        <w:t xml:space="preserve"> GAM</w:t>
      </w:r>
      <w:r w:rsidR="00174D90">
        <w:t xml:space="preserve"> model.</w:t>
      </w:r>
    </w:p>
    <w:p w14:paraId="4E234BE7" w14:textId="77777777" w:rsidR="000E5B28" w:rsidRDefault="000E5B28" w:rsidP="000E5B28"/>
    <w:p w14:paraId="3B23BEA0" w14:textId="77777777" w:rsidR="00CB2161" w:rsidRDefault="000E5B28" w:rsidP="00F7098B">
      <w:pPr>
        <w:pStyle w:val="Heading1"/>
      </w:pPr>
      <w:bookmarkStart w:id="7" w:name="_Toc437745393"/>
      <w:r>
        <w:t>Capital Bike Share Data: Observations</w:t>
      </w:r>
      <w:bookmarkEnd w:id="7"/>
    </w:p>
    <w:p w14:paraId="6554D491" w14:textId="77777777" w:rsidR="00CB2161" w:rsidRDefault="001F20CB" w:rsidP="00CB2161">
      <w:commentRangeStart w:id="8"/>
      <w:r>
        <w:t>xxx</w:t>
      </w:r>
      <w:r w:rsidR="00CB2161">
        <w:t xml:space="preserve"> </w:t>
      </w:r>
      <w:commentRangeEnd w:id="8"/>
      <w:r w:rsidR="00F7098B">
        <w:rPr>
          <w:rStyle w:val="CommentReference"/>
        </w:rPr>
        <w:commentReference w:id="8"/>
      </w:r>
    </w:p>
    <w:bookmarkStart w:id="9" w:name="_Toc437745394"/>
    <w:p w14:paraId="026BB3B8" w14:textId="77777777" w:rsidR="00CB2161" w:rsidRDefault="00CB2161" w:rsidP="00CB2161">
      <w:pPr>
        <w:pStyle w:val="Heading2"/>
      </w:pPr>
      <w:sdt>
        <w:sdtPr>
          <w:id w:val="-1164161184"/>
          <w:placeholder>
            <w:docPart w:val="6CF46B4FB38B43F192519F7C333BBB0C"/>
          </w:placeholder>
          <w:temporary/>
          <w:showingPlcHdr/>
          <w15:appearance w15:val="hidden"/>
          <w:text/>
        </w:sdtPr>
        <w:sdtContent>
          <w:r>
            <w:t>[Heading 2]</w:t>
          </w:r>
        </w:sdtContent>
      </w:sdt>
      <w:bookmarkEnd w:id="9"/>
    </w:p>
    <w:p w14:paraId="78DA42AD" w14:textId="77777777" w:rsidR="00CB2161" w:rsidRDefault="001F20CB" w:rsidP="00CB2161">
      <w:pPr>
        <w:pStyle w:val="NoSpacing"/>
      </w:pPr>
      <w:r>
        <w:t>xxx</w:t>
      </w:r>
    </w:p>
    <w:bookmarkStart w:id="10" w:name="_Toc437745395"/>
    <w:p w14:paraId="683CE6D3" w14:textId="77777777" w:rsidR="00CB2161" w:rsidRDefault="00CB2161" w:rsidP="00CB2161">
      <w:pPr>
        <w:rPr>
          <w:b/>
          <w:bCs/>
        </w:rPr>
      </w:pPr>
      <w:sdt>
        <w:sdtPr>
          <w:rPr>
            <w:rStyle w:val="Heading3Char"/>
          </w:rPr>
          <w:id w:val="88662211"/>
          <w:placeholder>
            <w:docPart w:val="1D657D16AD02412B9B4ABC64CFBFCC08"/>
          </w:placeholder>
          <w:temporary/>
          <w:showingPlcHdr/>
          <w15:appearance w15:val="hidden"/>
          <w:text/>
        </w:sdtPr>
        <w:sdtEndPr>
          <w:rPr>
            <w:rStyle w:val="DefaultParagraphFont"/>
            <w:rFonts w:asciiTheme="minorHAnsi" w:eastAsiaTheme="minorEastAsia" w:hAnsiTheme="minorHAnsi" w:cstheme="minorBidi"/>
            <w:b w:val="0"/>
            <w:bCs w:val="0"/>
          </w:rPr>
        </w:sdtEndPr>
        <w:sdtContent>
          <w:r>
            <w:rPr>
              <w:rStyle w:val="Heading3Char"/>
            </w:rPr>
            <w:t>[Heading 3]</w:t>
          </w:r>
          <w:bookmarkEnd w:id="10"/>
        </w:sdtContent>
      </w:sdt>
      <w:r>
        <w:rPr>
          <w:rStyle w:val="Heading3Char"/>
        </w:rPr>
        <w:t>.</w:t>
      </w:r>
      <w:r>
        <w:t xml:space="preserve"> </w:t>
      </w:r>
      <w:r w:rsidR="001F20CB">
        <w:t>xxx</w:t>
      </w:r>
    </w:p>
    <w:p w14:paraId="037026DD" w14:textId="77777777" w:rsidR="00CB2161" w:rsidRDefault="00CB2161" w:rsidP="00CB2161">
      <w:pPr>
        <w:rPr>
          <w:b/>
          <w:bCs/>
        </w:rPr>
      </w:pPr>
      <w:sdt>
        <w:sdtPr>
          <w:rPr>
            <w:rStyle w:val="Heading4Char"/>
          </w:rPr>
          <w:id w:val="-1970894016"/>
          <w:placeholder>
            <w:docPart w:val="94558F2B435A49A6A972CC30F79EBF1F"/>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Pr>
              <w:rStyle w:val="Heading4Char"/>
            </w:rPr>
            <w:t>[Heading 4]</w:t>
          </w:r>
        </w:sdtContent>
      </w:sdt>
      <w:r>
        <w:rPr>
          <w:rStyle w:val="Heading4Char"/>
        </w:rPr>
        <w:t>.</w:t>
      </w:r>
      <w:r>
        <w:t xml:space="preserve"> </w:t>
      </w:r>
      <w:r w:rsidR="001938EE">
        <w:t>xxx</w:t>
      </w:r>
    </w:p>
    <w:p w14:paraId="008FA995" w14:textId="77777777" w:rsidR="00CB2161" w:rsidRDefault="00CB2161" w:rsidP="00F7098B">
      <w:sdt>
        <w:sdtPr>
          <w:rPr>
            <w:rStyle w:val="Heading5Char"/>
          </w:rPr>
          <w:id w:val="-121390960"/>
          <w:placeholder>
            <w:docPart w:val="47EF7C192E8E488BA8CCF14A6222AC4D"/>
          </w:placeholder>
          <w:temporary/>
          <w:showingPlcHdr/>
          <w15:appearance w15:val="hidden"/>
          <w:text/>
        </w:sdtPr>
        <w:sdtEndPr>
          <w:rPr>
            <w:rStyle w:val="DefaultParagraphFont"/>
            <w:rFonts w:asciiTheme="minorHAnsi" w:eastAsiaTheme="minorEastAsia" w:hAnsiTheme="minorHAnsi" w:cstheme="minorBidi"/>
            <w:i w:val="0"/>
            <w:iCs w:val="0"/>
          </w:rPr>
        </w:sdtEndPr>
        <w:sdtContent>
          <w:r>
            <w:rPr>
              <w:rStyle w:val="Heading5Char"/>
            </w:rPr>
            <w:t>[Heading 5]</w:t>
          </w:r>
        </w:sdtContent>
      </w:sdt>
      <w:r>
        <w:rPr>
          <w:rStyle w:val="Heading5Char"/>
        </w:rPr>
        <w:t>.</w:t>
      </w:r>
      <w:r>
        <w:t xml:space="preserve"> </w:t>
      </w:r>
      <w:r w:rsidR="00F7098B">
        <w:t>X</w:t>
      </w:r>
      <w:r w:rsidR="001938EE">
        <w:t>xx</w:t>
      </w:r>
    </w:p>
    <w:p w14:paraId="22695C92" w14:textId="77777777" w:rsidR="00F7098B" w:rsidRDefault="00F7098B" w:rsidP="008E622C">
      <w:pPr>
        <w:pStyle w:val="Heading1"/>
      </w:pPr>
      <w:bookmarkStart w:id="11" w:name="_Toc437745396"/>
      <w:r>
        <w:t>Creating the Linear Model</w:t>
      </w:r>
      <w:bookmarkEnd w:id="11"/>
      <w:r w:rsidRPr="00F7098B">
        <w:t xml:space="preserve"> </w:t>
      </w:r>
    </w:p>
    <w:p w14:paraId="3F1123A8" w14:textId="77777777" w:rsidR="00F7098B" w:rsidRDefault="00F7098B" w:rsidP="00F7098B">
      <w:r>
        <w:t xml:space="preserve">xxx </w:t>
      </w:r>
    </w:p>
    <w:p w14:paraId="0F91C87A" w14:textId="77777777" w:rsidR="00F7098B" w:rsidRDefault="00F7098B" w:rsidP="00F7098B">
      <w:pPr>
        <w:pStyle w:val="Heading1"/>
      </w:pPr>
    </w:p>
    <w:p w14:paraId="66C4A36B" w14:textId="77777777" w:rsidR="00F7098B" w:rsidRDefault="00174D90" w:rsidP="00F7098B">
      <w:pPr>
        <w:pStyle w:val="Heading1"/>
      </w:pPr>
      <w:bookmarkStart w:id="12" w:name="_Toc437745397"/>
      <w:r>
        <w:t>Validating the Linear Model</w:t>
      </w:r>
      <w:bookmarkEnd w:id="12"/>
    </w:p>
    <w:p w14:paraId="20BE3B6E" w14:textId="77777777" w:rsidR="00F7098B" w:rsidRDefault="00174D90" w:rsidP="00F7098B">
      <w:pPr>
        <w:pStyle w:val="Heading1"/>
      </w:pPr>
      <w:bookmarkStart w:id="13" w:name="_Toc437745398"/>
      <w:r>
        <w:t>ANOVA</w:t>
      </w:r>
      <w:bookmarkEnd w:id="13"/>
    </w:p>
    <w:p w14:paraId="3CFAB298" w14:textId="05CBA7EE" w:rsidR="00174D90" w:rsidRDefault="008E622C" w:rsidP="00174D90">
      <w:pPr>
        <w:pStyle w:val="Heading1"/>
      </w:pPr>
      <w:bookmarkStart w:id="14" w:name="_Toc437745399"/>
      <w:r>
        <w:t>Non-Parametric Methods</w:t>
      </w:r>
      <w:bookmarkEnd w:id="14"/>
      <w:r>
        <w:t xml:space="preserve"> to Determine Predictor Independence </w:t>
      </w:r>
    </w:p>
    <w:p w14:paraId="6421ED95" w14:textId="7A0E0B4B" w:rsidR="008E622C" w:rsidRDefault="008E622C" w:rsidP="008E622C">
      <w:r>
        <w:t>We relied on non-parametric methods to determine the</w:t>
      </w:r>
      <w:r w:rsidR="00983611">
        <w:t xml:space="preserve"> dependence of each predictor on bike rentals. </w:t>
      </w:r>
      <w:r w:rsidR="0097341F">
        <w:t>Using the Mann-Wilcoxon-Whitney test and the Kruskal-Wallist test, we gained that the following predictors were critical in predicting the data:</w:t>
      </w:r>
    </w:p>
    <w:p w14:paraId="0EEC4657" w14:textId="295CC93E" w:rsidR="0097341F" w:rsidRDefault="0097341F" w:rsidP="0097341F">
      <w:pPr>
        <w:pStyle w:val="ListParagraph"/>
        <w:numPr>
          <w:ilvl w:val="0"/>
          <w:numId w:val="12"/>
        </w:numPr>
      </w:pPr>
      <w:r>
        <w:t>Day</w:t>
      </w:r>
    </w:p>
    <w:p w14:paraId="00070845" w14:textId="0AE12819" w:rsidR="0097341F" w:rsidRDefault="0097341F" w:rsidP="0097341F">
      <w:pPr>
        <w:pStyle w:val="ListParagraph"/>
        <w:numPr>
          <w:ilvl w:val="0"/>
          <w:numId w:val="12"/>
        </w:numPr>
      </w:pPr>
      <w:r>
        <w:t>Hour</w:t>
      </w:r>
    </w:p>
    <w:p w14:paraId="09E5AD24" w14:textId="522C0FCD" w:rsidR="0097341F" w:rsidRDefault="0097341F" w:rsidP="0097341F">
      <w:pPr>
        <w:pStyle w:val="ListParagraph"/>
        <w:numPr>
          <w:ilvl w:val="0"/>
          <w:numId w:val="12"/>
        </w:numPr>
      </w:pPr>
      <w:r>
        <w:t>Weather</w:t>
      </w:r>
    </w:p>
    <w:p w14:paraId="1F671F64" w14:textId="2EBC5A4E" w:rsidR="0097341F" w:rsidRDefault="0097341F" w:rsidP="0097341F">
      <w:pPr>
        <w:pStyle w:val="ListParagraph"/>
        <w:numPr>
          <w:ilvl w:val="0"/>
          <w:numId w:val="12"/>
        </w:numPr>
      </w:pPr>
      <w:r>
        <w:t>Season</w:t>
      </w:r>
    </w:p>
    <w:p w14:paraId="7F670875" w14:textId="7EF62A81" w:rsidR="0097341F" w:rsidRDefault="0097341F" w:rsidP="0097341F">
      <w:pPr>
        <w:pStyle w:val="ListParagraph"/>
        <w:numPr>
          <w:ilvl w:val="0"/>
          <w:numId w:val="12"/>
        </w:numPr>
      </w:pPr>
      <w:r>
        <w:t>Temperature</w:t>
      </w:r>
    </w:p>
    <w:p w14:paraId="7ACBFEAD" w14:textId="052DF37F" w:rsidR="0097341F" w:rsidRDefault="0097341F" w:rsidP="0097341F">
      <w:pPr>
        <w:pStyle w:val="ListParagraph"/>
        <w:numPr>
          <w:ilvl w:val="0"/>
          <w:numId w:val="12"/>
        </w:numPr>
      </w:pPr>
      <w:r>
        <w:t>Adjusted Temperature</w:t>
      </w:r>
    </w:p>
    <w:p w14:paraId="44C99A36" w14:textId="65CC8F94" w:rsidR="0097341F" w:rsidRDefault="0097341F" w:rsidP="0097341F">
      <w:pPr>
        <w:pStyle w:val="ListParagraph"/>
        <w:numPr>
          <w:ilvl w:val="0"/>
          <w:numId w:val="12"/>
        </w:numPr>
      </w:pPr>
      <w:r>
        <w:t>Humidity</w:t>
      </w:r>
    </w:p>
    <w:p w14:paraId="4EE2F580" w14:textId="73AD1B45" w:rsidR="0097341F" w:rsidRDefault="0097341F" w:rsidP="0097341F">
      <w:pPr>
        <w:pStyle w:val="ListParagraph"/>
        <w:numPr>
          <w:ilvl w:val="0"/>
          <w:numId w:val="12"/>
        </w:numPr>
      </w:pPr>
      <w:r>
        <w:t>Windspeed</w:t>
      </w:r>
    </w:p>
    <w:p w14:paraId="52FC2598" w14:textId="44645CAF" w:rsidR="0097341F" w:rsidRPr="008E622C" w:rsidRDefault="0097341F" w:rsidP="0097341F">
      <w:pPr>
        <w:pStyle w:val="Heading2"/>
      </w:pPr>
      <w:r>
        <w:t xml:space="preserve">Mann-Wilcoxon-Whitney Test. </w:t>
      </w:r>
      <w:bookmarkStart w:id="15" w:name="_GoBack"/>
      <w:bookmarkEnd w:id="15"/>
      <w:r>
        <w:t xml:space="preserve"> </w:t>
      </w:r>
    </w:p>
    <w:p w14:paraId="78A23D91" w14:textId="77777777" w:rsidR="00174D90" w:rsidRPr="00174D90" w:rsidRDefault="00174D90" w:rsidP="00174D90">
      <w:pPr>
        <w:pStyle w:val="Heading1"/>
      </w:pPr>
      <w:bookmarkStart w:id="16" w:name="_Toc437745400"/>
      <w:r>
        <w:t>The Optimized Model</w:t>
      </w:r>
      <w:bookmarkEnd w:id="16"/>
    </w:p>
    <w:p w14:paraId="0320E767" w14:textId="77777777" w:rsidR="00174D90" w:rsidRPr="00174D90" w:rsidRDefault="00174D90" w:rsidP="00174D90"/>
    <w:p w14:paraId="205A1A7C" w14:textId="77777777" w:rsidR="00F7098B" w:rsidRPr="00F7098B" w:rsidRDefault="00F7098B" w:rsidP="00F7098B"/>
    <w:p w14:paraId="3BB6C624" w14:textId="77777777" w:rsidR="00F7098B" w:rsidRDefault="00F7098B" w:rsidP="00F7098B"/>
    <w:bookmarkStart w:id="17" w:name="_Toc437745401" w:displacedByCustomXml="next"/>
    <w:sdt>
      <w:sdtPr>
        <w:rPr>
          <w:rFonts w:asciiTheme="minorHAnsi" w:eastAsiaTheme="minorEastAsia" w:hAnsiTheme="minorHAnsi" w:cstheme="minorBidi"/>
        </w:rPr>
        <w:id w:val="62297111"/>
        <w:docPartObj>
          <w:docPartGallery w:val="Bibliographies"/>
          <w:docPartUnique/>
        </w:docPartObj>
      </w:sdtPr>
      <w:sdtEndPr/>
      <w:sdtContent>
        <w:p w14:paraId="6DDC1B4E" w14:textId="77777777" w:rsidR="00757D63" w:rsidRDefault="00BE2CE8">
          <w:pPr>
            <w:pStyle w:val="SectionTitle"/>
          </w:pPr>
          <w:r>
            <w:t>References</w:t>
          </w:r>
          <w:bookmarkEnd w:id="17"/>
        </w:p>
        <w:sdt>
          <w:sdtPr>
            <w:id w:val="-573587230"/>
            <w:bibliography/>
          </w:sdtPr>
          <w:sdtEndPr/>
          <w:sdtContent>
            <w:p w14:paraId="30108370" w14:textId="77777777" w:rsidR="00757D63" w:rsidRDefault="00BE2CE8">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048F1C29" w14:textId="77777777" w:rsidR="00757D63" w:rsidRDefault="00BE2CE8">
              <w:pPr>
                <w:pStyle w:val="Bibliography"/>
                <w:rPr>
                  <w:noProof/>
                </w:rPr>
              </w:pPr>
              <w:r>
                <w:rPr>
                  <w:noProof/>
                </w:rPr>
                <w:t xml:space="preserve">Last Name, F. M. (Year). </w:t>
              </w:r>
              <w:r>
                <w:rPr>
                  <w:i/>
                  <w:iCs/>
                  <w:noProof/>
                </w:rPr>
                <w:t>Book Title.</w:t>
              </w:r>
              <w:r>
                <w:rPr>
                  <w:noProof/>
                </w:rPr>
                <w:t xml:space="preserve"> City Name: Publisher Name.</w:t>
              </w:r>
            </w:p>
            <w:p w14:paraId="0137F46A" w14:textId="77777777" w:rsidR="00757D63" w:rsidRDefault="00BE2CE8">
              <w:r>
                <w:rPr>
                  <w:b/>
                  <w:bCs/>
                  <w:noProof/>
                </w:rPr>
                <w:fldChar w:fldCharType="end"/>
              </w:r>
            </w:p>
          </w:sdtContent>
        </w:sdt>
      </w:sdtContent>
    </w:sdt>
    <w:p w14:paraId="5AA83DBB" w14:textId="77777777" w:rsidR="00757D63" w:rsidRDefault="00BE2CE8">
      <w:pPr>
        <w:pStyle w:val="SectionTitle"/>
      </w:pPr>
      <w:bookmarkStart w:id="18" w:name="_Toc437745402"/>
      <w:r>
        <w:lastRenderedPageBreak/>
        <w:t>Footnotes</w:t>
      </w:r>
      <w:bookmarkEnd w:id="18"/>
    </w:p>
    <w:p w14:paraId="035503C2" w14:textId="77777777" w:rsidR="00757D63" w:rsidRDefault="00BE2CE8">
      <w:r>
        <w:rPr>
          <w:rStyle w:val="FootnoteReference"/>
        </w:rPr>
        <w:t>1</w:t>
      </w:r>
      <w:sdt>
        <w:sdtPr>
          <w:id w:val="1069077422"/>
          <w:placeholder>
            <w:docPart w:val="3C0CF206F355463183A721BD68670F4F"/>
          </w:placeholder>
          <w:temporary/>
          <w:showingPlcHdr/>
          <w15:appearance w15:val="hidden"/>
          <w:text/>
        </w:sdtPr>
        <w:sdtEndPr>
          <w:rPr>
            <w:rStyle w:val="FootnoteReference"/>
            <w:vertAlign w:val="superscript"/>
          </w:rPr>
        </w:sdtEndPr>
        <w:sdtContent>
          <w:r>
            <w:t>[Add footnotes, if any, on their own page following references. For APA formatting requirements, it’s easy to just type your own footnote references and notes. To format a footnote reference, select the number and then, on the Home tab, in the Styles galle</w:t>
          </w:r>
          <w:r>
            <w:t xml:space="preserve">ry, click Footnote Reference. The body of a footnote, such as this example, uses the Normal text style. </w:t>
          </w:r>
          <w:r>
            <w:rPr>
              <w:rStyle w:val="Emphasis"/>
            </w:rPr>
            <w:t xml:space="preserve">(Note: If you delete this sample footnote, don’t forget to delete its in-text reference as well. That’s at the end of the sample Heading 2 paragraph on </w:t>
          </w:r>
          <w:r>
            <w:rPr>
              <w:rStyle w:val="Emphasis"/>
            </w:rPr>
            <w:t>the first page of body content in this template.)</w:t>
          </w:r>
          <w:r>
            <w:t>]</w:t>
          </w:r>
        </w:sdtContent>
      </w:sdt>
    </w:p>
    <w:p w14:paraId="6F7DD9BA" w14:textId="77777777" w:rsidR="00757D63" w:rsidRDefault="00BE2CE8">
      <w:pPr>
        <w:pStyle w:val="SectionTitle"/>
      </w:pPr>
      <w:bookmarkStart w:id="19" w:name="_Toc437745403"/>
      <w:r>
        <w:lastRenderedPageBreak/>
        <w:t>Tables</w:t>
      </w:r>
      <w:bookmarkEnd w:id="19"/>
    </w:p>
    <w:p w14:paraId="4A16B3E0" w14:textId="77777777" w:rsidR="00757D63" w:rsidRDefault="00BE2CE8">
      <w:pPr>
        <w:pStyle w:val="NoSpacing"/>
      </w:pPr>
      <w:r>
        <w:t>Table 1</w:t>
      </w:r>
    </w:p>
    <w:sdt>
      <w:sdtPr>
        <w:rPr>
          <w:rStyle w:val="Emphasis"/>
        </w:rPr>
        <w:id w:val="1042324137"/>
        <w:placeholder>
          <w:docPart w:val="8C12CAE797ED4F05B858B637919DE53B"/>
        </w:placeholder>
        <w:temporary/>
        <w:showingPlcHdr/>
        <w15:appearance w15:val="hidden"/>
        <w:text/>
      </w:sdtPr>
      <w:sdtEndPr>
        <w:rPr>
          <w:rStyle w:val="DefaultParagraphFont"/>
          <w:i w:val="0"/>
          <w:iCs w:val="0"/>
        </w:rPr>
      </w:sdtEndPr>
      <w:sdtContent>
        <w:p w14:paraId="63FF7A28" w14:textId="77777777" w:rsidR="00757D63" w:rsidRDefault="00BE2CE8">
          <w:pPr>
            <w:pStyle w:val="NoSpacing"/>
          </w:pPr>
          <w:r>
            <w:rPr>
              <w:rStyle w:val="Emphasis"/>
            </w:rPr>
            <w:t>[Table Title]</w:t>
          </w:r>
        </w:p>
      </w:sdtContent>
    </w:sdt>
    <w:tbl>
      <w:tblPr>
        <w:tblStyle w:val="APAReport"/>
        <w:tblW w:w="5000" w:type="pct"/>
        <w:tblLook w:val="04A0" w:firstRow="1" w:lastRow="0" w:firstColumn="1" w:lastColumn="0" w:noHBand="0" w:noVBand="1"/>
      </w:tblPr>
      <w:tblGrid>
        <w:gridCol w:w="1874"/>
        <w:gridCol w:w="1872"/>
        <w:gridCol w:w="1872"/>
        <w:gridCol w:w="1872"/>
        <w:gridCol w:w="1870"/>
      </w:tblGrid>
      <w:tr w:rsidR="00757D63" w14:paraId="1DBF4FDD" w14:textId="77777777" w:rsidTr="00757D63">
        <w:trPr>
          <w:cnfStyle w:val="100000000000" w:firstRow="1" w:lastRow="0" w:firstColumn="0" w:lastColumn="0" w:oddVBand="0" w:evenVBand="0" w:oddHBand="0" w:evenHBand="0" w:firstRowFirstColumn="0" w:firstRowLastColumn="0" w:lastRowFirstColumn="0" w:lastRowLastColumn="0"/>
        </w:trPr>
        <w:tc>
          <w:tcPr>
            <w:tcW w:w="1001" w:type="pct"/>
          </w:tcPr>
          <w:p w14:paraId="5AFE2BF1" w14:textId="77777777" w:rsidR="00757D63" w:rsidRDefault="00BE2CE8">
            <w:pPr>
              <w:pStyle w:val="NoSpacing"/>
            </w:pPr>
            <w:r>
              <w:t>Column Head</w:t>
            </w:r>
          </w:p>
        </w:tc>
        <w:tc>
          <w:tcPr>
            <w:tcW w:w="1000" w:type="pct"/>
          </w:tcPr>
          <w:p w14:paraId="63E8AD77" w14:textId="77777777" w:rsidR="00757D63" w:rsidRDefault="00BE2CE8">
            <w:pPr>
              <w:pStyle w:val="NoSpacing"/>
            </w:pPr>
            <w:r>
              <w:t>Column Head</w:t>
            </w:r>
          </w:p>
        </w:tc>
        <w:tc>
          <w:tcPr>
            <w:tcW w:w="1000" w:type="pct"/>
          </w:tcPr>
          <w:p w14:paraId="7053A42A" w14:textId="77777777" w:rsidR="00757D63" w:rsidRDefault="00BE2CE8">
            <w:pPr>
              <w:pStyle w:val="NoSpacing"/>
            </w:pPr>
            <w:r>
              <w:t>Column Head</w:t>
            </w:r>
          </w:p>
        </w:tc>
        <w:tc>
          <w:tcPr>
            <w:tcW w:w="1000" w:type="pct"/>
          </w:tcPr>
          <w:p w14:paraId="53CDDBB6" w14:textId="77777777" w:rsidR="00757D63" w:rsidRDefault="00BE2CE8">
            <w:pPr>
              <w:pStyle w:val="NoSpacing"/>
            </w:pPr>
            <w:r>
              <w:t>Column Head</w:t>
            </w:r>
          </w:p>
        </w:tc>
        <w:tc>
          <w:tcPr>
            <w:tcW w:w="999" w:type="pct"/>
          </w:tcPr>
          <w:p w14:paraId="1B72CA15" w14:textId="77777777" w:rsidR="00757D63" w:rsidRDefault="00BE2CE8">
            <w:pPr>
              <w:pStyle w:val="NoSpacing"/>
            </w:pPr>
            <w:r>
              <w:t>Column Head</w:t>
            </w:r>
          </w:p>
        </w:tc>
      </w:tr>
      <w:tr w:rsidR="00757D63" w14:paraId="5A00A8BE" w14:textId="77777777" w:rsidTr="00757D63">
        <w:tc>
          <w:tcPr>
            <w:tcW w:w="1001" w:type="pct"/>
          </w:tcPr>
          <w:p w14:paraId="4F6788A8" w14:textId="77777777" w:rsidR="00757D63" w:rsidRDefault="00BE2CE8">
            <w:pPr>
              <w:pStyle w:val="NoSpacing"/>
            </w:pPr>
            <w:r>
              <w:t>Row Head</w:t>
            </w:r>
          </w:p>
        </w:tc>
        <w:tc>
          <w:tcPr>
            <w:tcW w:w="1000" w:type="pct"/>
          </w:tcPr>
          <w:p w14:paraId="51F277C9" w14:textId="77777777" w:rsidR="00757D63" w:rsidRDefault="00BE2CE8">
            <w:pPr>
              <w:pStyle w:val="NoSpacing"/>
            </w:pPr>
            <w:r>
              <w:t>123</w:t>
            </w:r>
          </w:p>
        </w:tc>
        <w:tc>
          <w:tcPr>
            <w:tcW w:w="1000" w:type="pct"/>
          </w:tcPr>
          <w:p w14:paraId="5DEA434B" w14:textId="77777777" w:rsidR="00757D63" w:rsidRDefault="00BE2CE8">
            <w:pPr>
              <w:pStyle w:val="NoSpacing"/>
            </w:pPr>
            <w:r>
              <w:t>123</w:t>
            </w:r>
          </w:p>
        </w:tc>
        <w:tc>
          <w:tcPr>
            <w:tcW w:w="1000" w:type="pct"/>
          </w:tcPr>
          <w:p w14:paraId="7F2475F3" w14:textId="77777777" w:rsidR="00757D63" w:rsidRDefault="00BE2CE8">
            <w:pPr>
              <w:pStyle w:val="NoSpacing"/>
            </w:pPr>
            <w:r>
              <w:t>123</w:t>
            </w:r>
          </w:p>
        </w:tc>
        <w:tc>
          <w:tcPr>
            <w:tcW w:w="999" w:type="pct"/>
          </w:tcPr>
          <w:p w14:paraId="34CDE616" w14:textId="77777777" w:rsidR="00757D63" w:rsidRDefault="00BE2CE8">
            <w:pPr>
              <w:pStyle w:val="NoSpacing"/>
            </w:pPr>
            <w:r>
              <w:t>123</w:t>
            </w:r>
          </w:p>
        </w:tc>
      </w:tr>
      <w:tr w:rsidR="00757D63" w14:paraId="09AE7123" w14:textId="77777777" w:rsidTr="00757D63">
        <w:tc>
          <w:tcPr>
            <w:tcW w:w="1001" w:type="pct"/>
          </w:tcPr>
          <w:p w14:paraId="66565730" w14:textId="77777777" w:rsidR="00757D63" w:rsidRDefault="00BE2CE8">
            <w:pPr>
              <w:pStyle w:val="NoSpacing"/>
            </w:pPr>
            <w:r>
              <w:t>Row Head</w:t>
            </w:r>
          </w:p>
        </w:tc>
        <w:tc>
          <w:tcPr>
            <w:tcW w:w="1000" w:type="pct"/>
          </w:tcPr>
          <w:p w14:paraId="195BC84C" w14:textId="77777777" w:rsidR="00757D63" w:rsidRDefault="00BE2CE8">
            <w:pPr>
              <w:pStyle w:val="NoSpacing"/>
            </w:pPr>
            <w:r>
              <w:t>456</w:t>
            </w:r>
          </w:p>
        </w:tc>
        <w:tc>
          <w:tcPr>
            <w:tcW w:w="1000" w:type="pct"/>
          </w:tcPr>
          <w:p w14:paraId="711FC8C0" w14:textId="77777777" w:rsidR="00757D63" w:rsidRDefault="00BE2CE8">
            <w:pPr>
              <w:pStyle w:val="NoSpacing"/>
            </w:pPr>
            <w:r>
              <w:t>456</w:t>
            </w:r>
          </w:p>
        </w:tc>
        <w:tc>
          <w:tcPr>
            <w:tcW w:w="1000" w:type="pct"/>
          </w:tcPr>
          <w:p w14:paraId="6B654FFB" w14:textId="77777777" w:rsidR="00757D63" w:rsidRDefault="00BE2CE8">
            <w:pPr>
              <w:pStyle w:val="NoSpacing"/>
            </w:pPr>
            <w:r>
              <w:t>456</w:t>
            </w:r>
          </w:p>
        </w:tc>
        <w:tc>
          <w:tcPr>
            <w:tcW w:w="999" w:type="pct"/>
          </w:tcPr>
          <w:p w14:paraId="28BA2F1F" w14:textId="77777777" w:rsidR="00757D63" w:rsidRDefault="00BE2CE8">
            <w:pPr>
              <w:pStyle w:val="NoSpacing"/>
            </w:pPr>
            <w:r>
              <w:t>456</w:t>
            </w:r>
          </w:p>
        </w:tc>
      </w:tr>
      <w:tr w:rsidR="00757D63" w14:paraId="086C28D4" w14:textId="77777777" w:rsidTr="00757D63">
        <w:tc>
          <w:tcPr>
            <w:tcW w:w="1001" w:type="pct"/>
          </w:tcPr>
          <w:p w14:paraId="0436FA06" w14:textId="77777777" w:rsidR="00757D63" w:rsidRDefault="00BE2CE8">
            <w:pPr>
              <w:pStyle w:val="NoSpacing"/>
            </w:pPr>
            <w:r>
              <w:t>Row Head</w:t>
            </w:r>
          </w:p>
        </w:tc>
        <w:tc>
          <w:tcPr>
            <w:tcW w:w="1000" w:type="pct"/>
          </w:tcPr>
          <w:p w14:paraId="4C227565" w14:textId="77777777" w:rsidR="00757D63" w:rsidRDefault="00BE2CE8">
            <w:pPr>
              <w:pStyle w:val="NoSpacing"/>
            </w:pPr>
            <w:r>
              <w:t>789</w:t>
            </w:r>
          </w:p>
        </w:tc>
        <w:tc>
          <w:tcPr>
            <w:tcW w:w="1000" w:type="pct"/>
          </w:tcPr>
          <w:p w14:paraId="60FE8CE4" w14:textId="77777777" w:rsidR="00757D63" w:rsidRDefault="00BE2CE8">
            <w:pPr>
              <w:pStyle w:val="NoSpacing"/>
            </w:pPr>
            <w:r>
              <w:t>789</w:t>
            </w:r>
          </w:p>
        </w:tc>
        <w:tc>
          <w:tcPr>
            <w:tcW w:w="1000" w:type="pct"/>
          </w:tcPr>
          <w:p w14:paraId="206FE192" w14:textId="77777777" w:rsidR="00757D63" w:rsidRDefault="00BE2CE8">
            <w:pPr>
              <w:pStyle w:val="NoSpacing"/>
            </w:pPr>
            <w:r>
              <w:t>789</w:t>
            </w:r>
          </w:p>
        </w:tc>
        <w:tc>
          <w:tcPr>
            <w:tcW w:w="999" w:type="pct"/>
          </w:tcPr>
          <w:p w14:paraId="7F2D503D" w14:textId="77777777" w:rsidR="00757D63" w:rsidRDefault="00BE2CE8">
            <w:pPr>
              <w:pStyle w:val="NoSpacing"/>
            </w:pPr>
            <w:r>
              <w:t>789</w:t>
            </w:r>
          </w:p>
        </w:tc>
      </w:tr>
      <w:tr w:rsidR="00757D63" w14:paraId="772B6ED2" w14:textId="77777777" w:rsidTr="00757D63">
        <w:tc>
          <w:tcPr>
            <w:tcW w:w="1001" w:type="pct"/>
          </w:tcPr>
          <w:p w14:paraId="3866F973" w14:textId="77777777" w:rsidR="00757D63" w:rsidRDefault="00BE2CE8">
            <w:pPr>
              <w:pStyle w:val="NoSpacing"/>
            </w:pPr>
            <w:r>
              <w:t>Row Head</w:t>
            </w:r>
          </w:p>
        </w:tc>
        <w:tc>
          <w:tcPr>
            <w:tcW w:w="1000" w:type="pct"/>
          </w:tcPr>
          <w:p w14:paraId="617C7F9A" w14:textId="77777777" w:rsidR="00757D63" w:rsidRDefault="00BE2CE8">
            <w:pPr>
              <w:pStyle w:val="NoSpacing"/>
            </w:pPr>
            <w:r>
              <w:t>123</w:t>
            </w:r>
          </w:p>
        </w:tc>
        <w:tc>
          <w:tcPr>
            <w:tcW w:w="1000" w:type="pct"/>
          </w:tcPr>
          <w:p w14:paraId="00381416" w14:textId="77777777" w:rsidR="00757D63" w:rsidRDefault="00BE2CE8">
            <w:pPr>
              <w:pStyle w:val="NoSpacing"/>
            </w:pPr>
            <w:r>
              <w:t>123</w:t>
            </w:r>
          </w:p>
        </w:tc>
        <w:tc>
          <w:tcPr>
            <w:tcW w:w="1000" w:type="pct"/>
          </w:tcPr>
          <w:p w14:paraId="02673B01" w14:textId="77777777" w:rsidR="00757D63" w:rsidRDefault="00BE2CE8">
            <w:pPr>
              <w:pStyle w:val="NoSpacing"/>
            </w:pPr>
            <w:r>
              <w:t>123</w:t>
            </w:r>
          </w:p>
        </w:tc>
        <w:tc>
          <w:tcPr>
            <w:tcW w:w="999" w:type="pct"/>
          </w:tcPr>
          <w:p w14:paraId="4D4F52E1" w14:textId="77777777" w:rsidR="00757D63" w:rsidRDefault="00BE2CE8">
            <w:pPr>
              <w:pStyle w:val="NoSpacing"/>
            </w:pPr>
            <w:r>
              <w:t>123</w:t>
            </w:r>
          </w:p>
        </w:tc>
      </w:tr>
      <w:tr w:rsidR="00757D63" w14:paraId="0004F403" w14:textId="77777777" w:rsidTr="00757D63">
        <w:tc>
          <w:tcPr>
            <w:tcW w:w="1001" w:type="pct"/>
          </w:tcPr>
          <w:p w14:paraId="58475A2F" w14:textId="77777777" w:rsidR="00757D63" w:rsidRDefault="00BE2CE8">
            <w:pPr>
              <w:pStyle w:val="NoSpacing"/>
            </w:pPr>
            <w:r>
              <w:t xml:space="preserve">Row </w:t>
            </w:r>
            <w:r>
              <w:t>Head</w:t>
            </w:r>
          </w:p>
        </w:tc>
        <w:tc>
          <w:tcPr>
            <w:tcW w:w="1000" w:type="pct"/>
          </w:tcPr>
          <w:p w14:paraId="445BAC7E" w14:textId="77777777" w:rsidR="00757D63" w:rsidRDefault="00BE2CE8">
            <w:pPr>
              <w:pStyle w:val="NoSpacing"/>
            </w:pPr>
            <w:r>
              <w:t>456</w:t>
            </w:r>
          </w:p>
        </w:tc>
        <w:tc>
          <w:tcPr>
            <w:tcW w:w="1000" w:type="pct"/>
          </w:tcPr>
          <w:p w14:paraId="0BF53B70" w14:textId="77777777" w:rsidR="00757D63" w:rsidRDefault="00BE2CE8">
            <w:pPr>
              <w:pStyle w:val="NoSpacing"/>
            </w:pPr>
            <w:r>
              <w:t>456</w:t>
            </w:r>
          </w:p>
        </w:tc>
        <w:tc>
          <w:tcPr>
            <w:tcW w:w="1000" w:type="pct"/>
          </w:tcPr>
          <w:p w14:paraId="59F5ED1C" w14:textId="77777777" w:rsidR="00757D63" w:rsidRDefault="00BE2CE8">
            <w:pPr>
              <w:pStyle w:val="NoSpacing"/>
            </w:pPr>
            <w:r>
              <w:t>456</w:t>
            </w:r>
          </w:p>
        </w:tc>
        <w:tc>
          <w:tcPr>
            <w:tcW w:w="999" w:type="pct"/>
          </w:tcPr>
          <w:p w14:paraId="4A963891" w14:textId="77777777" w:rsidR="00757D63" w:rsidRDefault="00BE2CE8">
            <w:pPr>
              <w:pStyle w:val="NoSpacing"/>
            </w:pPr>
            <w:r>
              <w:t>456</w:t>
            </w:r>
          </w:p>
        </w:tc>
      </w:tr>
      <w:tr w:rsidR="00757D63" w14:paraId="334E662B" w14:textId="77777777" w:rsidTr="00757D63">
        <w:tc>
          <w:tcPr>
            <w:tcW w:w="1001" w:type="pct"/>
          </w:tcPr>
          <w:p w14:paraId="5911C8B1" w14:textId="77777777" w:rsidR="00757D63" w:rsidRDefault="00BE2CE8">
            <w:pPr>
              <w:pStyle w:val="NoSpacing"/>
            </w:pPr>
            <w:r>
              <w:t>Row Head</w:t>
            </w:r>
          </w:p>
        </w:tc>
        <w:tc>
          <w:tcPr>
            <w:tcW w:w="1000" w:type="pct"/>
          </w:tcPr>
          <w:p w14:paraId="1A4D1196" w14:textId="77777777" w:rsidR="00757D63" w:rsidRDefault="00BE2CE8">
            <w:pPr>
              <w:pStyle w:val="NoSpacing"/>
            </w:pPr>
            <w:r>
              <w:t>789</w:t>
            </w:r>
          </w:p>
        </w:tc>
        <w:tc>
          <w:tcPr>
            <w:tcW w:w="1000" w:type="pct"/>
          </w:tcPr>
          <w:p w14:paraId="19A85C52" w14:textId="77777777" w:rsidR="00757D63" w:rsidRDefault="00BE2CE8">
            <w:pPr>
              <w:pStyle w:val="NoSpacing"/>
            </w:pPr>
            <w:r>
              <w:t>789</w:t>
            </w:r>
          </w:p>
        </w:tc>
        <w:tc>
          <w:tcPr>
            <w:tcW w:w="1000" w:type="pct"/>
          </w:tcPr>
          <w:p w14:paraId="6AEA6B6F" w14:textId="77777777" w:rsidR="00757D63" w:rsidRDefault="00BE2CE8">
            <w:pPr>
              <w:pStyle w:val="NoSpacing"/>
            </w:pPr>
            <w:r>
              <w:t>789</w:t>
            </w:r>
          </w:p>
        </w:tc>
        <w:tc>
          <w:tcPr>
            <w:tcW w:w="999" w:type="pct"/>
          </w:tcPr>
          <w:p w14:paraId="3E2883A0" w14:textId="77777777" w:rsidR="00757D63" w:rsidRDefault="00BE2CE8">
            <w:pPr>
              <w:pStyle w:val="NoSpacing"/>
            </w:pPr>
            <w:r>
              <w:t>789</w:t>
            </w:r>
          </w:p>
        </w:tc>
      </w:tr>
    </w:tbl>
    <w:p w14:paraId="61B25FAD" w14:textId="77777777" w:rsidR="00757D63" w:rsidRDefault="00BE2CE8">
      <w:pPr>
        <w:pStyle w:val="TableFigure"/>
      </w:pPr>
      <w:r>
        <w:rPr>
          <w:rStyle w:val="Emphasis"/>
        </w:rPr>
        <w:t>Note</w:t>
      </w:r>
      <w:r>
        <w:t xml:space="preserve">: </w:t>
      </w:r>
      <w:sdt>
        <w:sdtPr>
          <w:id w:val="668988805"/>
          <w:placeholder>
            <w:docPart w:val="97F21E2246484CFA85A1027D8CEA7D7E"/>
          </w:placeholder>
          <w:temporary/>
          <w:showingPlcHdr/>
          <w15:appearance w15:val="hidden"/>
        </w:sdtPr>
        <w:sdtEndPr/>
        <w:sdtContent>
          <w:r>
            <w:t xml:space="preserve">[Place all tables for your paper in a tables section, following references (and, if applicable, footnotes). Start a new page for each table, include a table number and table title for each, as shown on </w:t>
          </w:r>
          <w:r>
            <w:t>this page. All explanatory text appears in a table note that follows the table, such as this one. Use the Table/Figure style, available on the Home tab, in the Styles gallery, to get the spacing between table and note. Tables in APA format can use single o</w:t>
          </w:r>
          <w:r>
            <w:t>r 1.5 line spacing. Include a heading for every row and column, even if the content seems obvious. A default table style has been setup for this template that fits APA guidelines. To insert a table, on the Insert tab, click Table.]</w:t>
          </w:r>
        </w:sdtContent>
      </w:sdt>
    </w:p>
    <w:p w14:paraId="130D6ACF" w14:textId="77777777" w:rsidR="00757D63" w:rsidRDefault="00BE2CE8">
      <w:pPr>
        <w:pStyle w:val="SectionTitle"/>
      </w:pPr>
      <w:bookmarkStart w:id="20" w:name="_Toc437745404"/>
      <w:r>
        <w:lastRenderedPageBreak/>
        <w:t>Figures</w:t>
      </w:r>
      <w:bookmarkEnd w:id="20"/>
    </w:p>
    <w:p w14:paraId="04C73D74" w14:textId="77777777" w:rsidR="00757D63" w:rsidRDefault="00BE2CE8">
      <w:pPr>
        <w:pStyle w:val="NoSpacing"/>
      </w:pPr>
      <w:r>
        <w:rPr>
          <w:noProof/>
          <w:lang w:eastAsia="en-US"/>
        </w:rPr>
        <w:drawing>
          <wp:inline distT="0" distB="0" distL="0" distR="0" wp14:anchorId="0687207C" wp14:editId="08F5F198">
            <wp:extent cx="59436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A8D2BBB" w14:textId="77777777" w:rsidR="00757D63" w:rsidRDefault="00BE2CE8">
      <w:pPr>
        <w:pStyle w:val="TableFigure"/>
      </w:pPr>
      <w:r>
        <w:rPr>
          <w:rStyle w:val="Emphasis"/>
        </w:rPr>
        <w:t>Figure 1</w:t>
      </w:r>
      <w:r>
        <w:t xml:space="preserve">. </w:t>
      </w:r>
      <w:sdt>
        <w:sdtPr>
          <w:id w:val="1420302148"/>
          <w:placeholder>
            <w:docPart w:val="FC4EDFBDCB5C4597B4F4478CB1EE9BFD"/>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44D3A5A9" w14:textId="77777777" w:rsidR="00757D63" w:rsidRDefault="00BE2CE8">
      <w:pPr>
        <w:pStyle w:val="TableFigure"/>
      </w:pPr>
      <w:r>
        <w:t>For more information about all</w:t>
      </w:r>
      <w:r>
        <w:t xml:space="preserve"> elements of APA formatting, please consult the </w:t>
      </w:r>
      <w:r>
        <w:rPr>
          <w:rStyle w:val="Emphasis"/>
        </w:rPr>
        <w:t>APA Style Manual, 6th Edition</w:t>
      </w:r>
      <w:r>
        <w:t>.</w:t>
      </w:r>
    </w:p>
    <w:sectPr w:rsidR="00757D63">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Richie Castellanes" w:date="2015-12-12T20:46:00Z" w:initials="RC">
    <w:p w14:paraId="44800F85" w14:textId="77777777" w:rsidR="000E5B28" w:rsidRDefault="000E5B28">
      <w:pPr>
        <w:pStyle w:val="CommentText"/>
      </w:pPr>
      <w:r>
        <w:rPr>
          <w:rStyle w:val="CommentReference"/>
        </w:rPr>
        <w:annotationRef/>
      </w:r>
      <w:r>
        <w:t>Let’s use this page as reference. We can delete later.</w:t>
      </w:r>
    </w:p>
  </w:comment>
  <w:comment w:id="8" w:author="Richie Castellanes" w:date="2015-12-12T21:21:00Z" w:initials="RC">
    <w:p w14:paraId="7FE027D2" w14:textId="77777777" w:rsidR="00F7098B" w:rsidRDefault="00F7098B">
      <w:pPr>
        <w:pStyle w:val="CommentText"/>
      </w:pPr>
      <w:r>
        <w:rPr>
          <w:rStyle w:val="CommentReference"/>
        </w:rPr>
        <w:annotationRef/>
      </w:r>
      <w:r>
        <w:t>Chris: Want to take a stab at summarizing the descriptive findings for the scripts since you’ve coded it in?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800F85" w15:done="0"/>
  <w15:commentEx w15:paraId="7FE027D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72C41" w14:textId="77777777" w:rsidR="00BE2CE8" w:rsidRDefault="00BE2CE8">
      <w:pPr>
        <w:spacing w:line="240" w:lineRule="auto"/>
      </w:pPr>
      <w:r>
        <w:separator/>
      </w:r>
    </w:p>
  </w:endnote>
  <w:endnote w:type="continuationSeparator" w:id="0">
    <w:p w14:paraId="5D3C6538" w14:textId="77777777" w:rsidR="00BE2CE8" w:rsidRDefault="00BE2C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EDB103" w14:textId="77777777" w:rsidR="00BE2CE8" w:rsidRDefault="00BE2CE8">
      <w:pPr>
        <w:spacing w:line="240" w:lineRule="auto"/>
      </w:pPr>
      <w:r>
        <w:separator/>
      </w:r>
    </w:p>
  </w:footnote>
  <w:footnote w:type="continuationSeparator" w:id="0">
    <w:p w14:paraId="6C6AE2C8" w14:textId="77777777" w:rsidR="00BE2CE8" w:rsidRDefault="00BE2CE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2D2A8" w14:textId="77777777" w:rsidR="00757D63" w:rsidRDefault="00CB2161">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Content>
        <w:r w:rsidRPr="00CB2161">
          <w:rPr>
            <w:rStyle w:val="Strong"/>
          </w:rPr>
          <w:t>Bike Sharing Demand: Prediction of Bike Share Counts by Hour</w:t>
        </w:r>
      </w:sdtContent>
    </w:sdt>
    <w:r w:rsidR="00BE2CE8">
      <w:rPr>
        <w:rStyle w:val="Strong"/>
      </w:rPr>
      <w:ptab w:relativeTo="margin" w:alignment="right" w:leader="none"/>
    </w:r>
    <w:r w:rsidR="00BE2CE8">
      <w:rPr>
        <w:rStyle w:val="Strong"/>
      </w:rPr>
      <w:fldChar w:fldCharType="begin"/>
    </w:r>
    <w:r w:rsidR="00BE2CE8">
      <w:rPr>
        <w:rStyle w:val="Strong"/>
      </w:rPr>
      <w:instrText xml:space="preserve"> PAGE   \* MERGEFORMAT </w:instrText>
    </w:r>
    <w:r w:rsidR="00BE2CE8">
      <w:rPr>
        <w:rStyle w:val="Strong"/>
      </w:rPr>
      <w:fldChar w:fldCharType="separate"/>
    </w:r>
    <w:r w:rsidR="0097341F">
      <w:rPr>
        <w:rStyle w:val="Strong"/>
        <w:noProof/>
      </w:rPr>
      <w:t>7</w:t>
    </w:r>
    <w:r w:rsidR="00BE2CE8">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EAB0F" w14:textId="77777777" w:rsidR="00757D63" w:rsidRDefault="00A56FA1">
    <w:pPr>
      <w:pStyle w:val="Header"/>
      <w:rPr>
        <w:rStyle w:val="Strong"/>
      </w:rPr>
    </w:pPr>
    <w:r w:rsidRPr="00A56FA1">
      <w:rPr>
        <w:rStyle w:val="Strong"/>
      </w:rPr>
      <w:t>Bike Sharing Demand: Prediction of Bike Share Counts by Hour</w:t>
    </w:r>
    <w:r w:rsidR="00BE2CE8">
      <w:rPr>
        <w:rStyle w:val="Strong"/>
      </w:rPr>
      <w:ptab w:relativeTo="margin" w:alignment="right" w:leader="none"/>
    </w:r>
    <w:r w:rsidR="00BE2CE8">
      <w:rPr>
        <w:rStyle w:val="Strong"/>
      </w:rPr>
      <w:fldChar w:fldCharType="begin"/>
    </w:r>
    <w:r w:rsidR="00BE2CE8">
      <w:rPr>
        <w:rStyle w:val="Strong"/>
      </w:rPr>
      <w:instrText xml:space="preserve"> PAGE   \* MERGEFORMAT </w:instrText>
    </w:r>
    <w:r w:rsidR="00BE2CE8">
      <w:rPr>
        <w:rStyle w:val="Strong"/>
      </w:rPr>
      <w:fldChar w:fldCharType="separate"/>
    </w:r>
    <w:r w:rsidR="0097341F">
      <w:rPr>
        <w:rStyle w:val="Strong"/>
        <w:noProof/>
      </w:rPr>
      <w:t>1</w:t>
    </w:r>
    <w:r w:rsidR="00BE2CE8">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26293880"/>
    <w:multiLevelType w:val="hybridMultilevel"/>
    <w:tmpl w:val="774C0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hie Castellanes">
    <w15:presenceInfo w15:providerId="None" w15:userId="Richie Castellan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FA1"/>
    <w:rsid w:val="000E5B28"/>
    <w:rsid w:val="00174D90"/>
    <w:rsid w:val="001938EE"/>
    <w:rsid w:val="001F20CB"/>
    <w:rsid w:val="005E5E7A"/>
    <w:rsid w:val="00757D63"/>
    <w:rsid w:val="008E622C"/>
    <w:rsid w:val="0097341F"/>
    <w:rsid w:val="00983611"/>
    <w:rsid w:val="009B5E2D"/>
    <w:rsid w:val="00A56FA1"/>
    <w:rsid w:val="00BE2CE8"/>
    <w:rsid w:val="00CB2161"/>
    <w:rsid w:val="00EB6CBE"/>
    <w:rsid w:val="00F70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630CF"/>
  <w15:chartTrackingRefBased/>
  <w15:docId w15:val="{9BDD16FC-36DA-4613-8D51-AF3A273CA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CommentReference">
    <w:name w:val="annotation reference"/>
    <w:basedOn w:val="DefaultParagraphFont"/>
    <w:uiPriority w:val="99"/>
    <w:semiHidden/>
    <w:unhideWhenUsed/>
    <w:rsid w:val="00CB2161"/>
    <w:rPr>
      <w:sz w:val="16"/>
      <w:szCs w:val="16"/>
    </w:rPr>
  </w:style>
  <w:style w:type="paragraph" w:styleId="TOCHeading">
    <w:name w:val="TOC Heading"/>
    <w:basedOn w:val="Heading1"/>
    <w:next w:val="Normal"/>
    <w:uiPriority w:val="39"/>
    <w:unhideWhenUsed/>
    <w:qFormat/>
    <w:rsid w:val="000E5B28"/>
    <w:pPr>
      <w:spacing w:before="240" w:line="259" w:lineRule="auto"/>
      <w:jc w:val="left"/>
      <w:outlineLvl w:val="9"/>
    </w:pPr>
    <w:rPr>
      <w:b w:val="0"/>
      <w:bCs w:val="0"/>
      <w:color w:val="A5A5A5" w:themeColor="accent1" w:themeShade="BF"/>
      <w:kern w:val="0"/>
      <w:sz w:val="32"/>
      <w:szCs w:val="32"/>
      <w:lang w:eastAsia="en-US"/>
    </w:rPr>
  </w:style>
  <w:style w:type="paragraph" w:styleId="TOC1">
    <w:name w:val="toc 1"/>
    <w:basedOn w:val="Normal"/>
    <w:next w:val="Normal"/>
    <w:autoRedefine/>
    <w:uiPriority w:val="39"/>
    <w:unhideWhenUsed/>
    <w:rsid w:val="000E5B28"/>
    <w:pPr>
      <w:spacing w:after="100"/>
    </w:pPr>
  </w:style>
  <w:style w:type="paragraph" w:styleId="TOC2">
    <w:name w:val="toc 2"/>
    <w:basedOn w:val="Normal"/>
    <w:next w:val="Normal"/>
    <w:autoRedefine/>
    <w:uiPriority w:val="39"/>
    <w:unhideWhenUsed/>
    <w:rsid w:val="000E5B28"/>
    <w:pPr>
      <w:spacing w:after="100"/>
      <w:ind w:left="240"/>
    </w:pPr>
  </w:style>
  <w:style w:type="paragraph" w:styleId="TOC3">
    <w:name w:val="toc 3"/>
    <w:basedOn w:val="Normal"/>
    <w:next w:val="Normal"/>
    <w:autoRedefine/>
    <w:uiPriority w:val="39"/>
    <w:unhideWhenUsed/>
    <w:rsid w:val="000E5B28"/>
    <w:pPr>
      <w:spacing w:after="100"/>
      <w:ind w:left="480"/>
    </w:pPr>
  </w:style>
  <w:style w:type="character" w:styleId="Hyperlink">
    <w:name w:val="Hyperlink"/>
    <w:basedOn w:val="DefaultParagraphFont"/>
    <w:uiPriority w:val="99"/>
    <w:unhideWhenUsed/>
    <w:rsid w:val="000E5B28"/>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ie.Castellanes\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dLbls>
          <c:showLegendKey val="0"/>
          <c:showVal val="0"/>
          <c:showCatName val="0"/>
          <c:showSerName val="0"/>
          <c:showPercent val="0"/>
          <c:showBubbleSize val="0"/>
        </c:dLbls>
        <c:gapWidth val="219"/>
        <c:overlap val="-27"/>
        <c:axId val="182944576"/>
        <c:axId val="182944016"/>
      </c:barChart>
      <c:catAx>
        <c:axId val="182944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944016"/>
        <c:crosses val="autoZero"/>
        <c:auto val="1"/>
        <c:lblAlgn val="ctr"/>
        <c:lblOffset val="100"/>
        <c:noMultiLvlLbl val="0"/>
      </c:catAx>
      <c:valAx>
        <c:axId val="182944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944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8CA669148794360B76A5FD93C23C11E"/>
        <w:category>
          <w:name w:val="General"/>
          <w:gallery w:val="placeholder"/>
        </w:category>
        <w:types>
          <w:type w:val="bbPlcHdr"/>
        </w:types>
        <w:behaviors>
          <w:behavior w:val="content"/>
        </w:behaviors>
        <w:guid w:val="{3952BA9F-03CA-4A19-8884-D8092696752B}"/>
      </w:docPartPr>
      <w:docPartBody>
        <w:p w:rsidR="00000000" w:rsidRDefault="00BB3871">
          <w:pPr>
            <w:pStyle w:val="C8CA669148794360B76A5FD93C23C11E"/>
          </w:pPr>
          <w:r>
            <w:t>[Title Here, up to 12 Words, on One to Two Lines]</w:t>
          </w:r>
        </w:p>
      </w:docPartBody>
    </w:docPart>
    <w:docPart>
      <w:docPartPr>
        <w:name w:val="80BBB46119C641A29CA5486FC8FB821D"/>
        <w:category>
          <w:name w:val="General"/>
          <w:gallery w:val="placeholder"/>
        </w:category>
        <w:types>
          <w:type w:val="bbPlcHdr"/>
        </w:types>
        <w:behaviors>
          <w:behavior w:val="content"/>
        </w:behaviors>
        <w:guid w:val="{502543E2-4166-47ED-9415-A6B26D0B0D38}"/>
      </w:docPartPr>
      <w:docPartBody>
        <w:p w:rsidR="00000000" w:rsidRDefault="00BB3871">
          <w:pPr>
            <w:pStyle w:val="80BBB46119C641A29CA5486FC8FB821D"/>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w:t>
          </w:r>
          <w:r>
            <w:t>omatically starts your section on a new page, so you don’t have to add page breaks. Note that all of the styles for this template are available on the Home tab of the ribbon, in the Styles gallery.]</w:t>
          </w:r>
        </w:p>
      </w:docPartBody>
    </w:docPart>
    <w:docPart>
      <w:docPartPr>
        <w:name w:val="AC9F8EB69CCD4022B69C35138179E50A"/>
        <w:category>
          <w:name w:val="General"/>
          <w:gallery w:val="placeholder"/>
        </w:category>
        <w:types>
          <w:type w:val="bbPlcHdr"/>
        </w:types>
        <w:behaviors>
          <w:behavior w:val="content"/>
        </w:behaviors>
        <w:guid w:val="{6755357F-E1B7-467E-8FB9-087D953ECB6B}"/>
      </w:docPartPr>
      <w:docPartBody>
        <w:p w:rsidR="00000000" w:rsidRDefault="00BB3871">
          <w:pPr>
            <w:pStyle w:val="AC9F8EB69CCD4022B69C35138179E50A"/>
          </w:pPr>
          <w:r>
            <w:t>[Click here to add keywords.]</w:t>
          </w:r>
        </w:p>
      </w:docPartBody>
    </w:docPart>
    <w:docPart>
      <w:docPartPr>
        <w:name w:val="DC000E62FEC64EB89D6E9B15675AFAF6"/>
        <w:category>
          <w:name w:val="General"/>
          <w:gallery w:val="placeholder"/>
        </w:category>
        <w:types>
          <w:type w:val="bbPlcHdr"/>
        </w:types>
        <w:behaviors>
          <w:behavior w:val="content"/>
        </w:behaviors>
        <w:guid w:val="{D02B1BF6-89AE-4CC9-8232-9716C4EC4721}"/>
      </w:docPartPr>
      <w:docPartBody>
        <w:p w:rsidR="00000000" w:rsidRDefault="00BB3871">
          <w:pPr>
            <w:pStyle w:val="DC000E62FEC64EB89D6E9B15675AFAF6"/>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w:t>
          </w:r>
          <w:r>
            <w:t>tial heading, as it’s assumed that your paper begins with an introduction.]</w:t>
          </w:r>
        </w:p>
      </w:docPartBody>
    </w:docPart>
    <w:docPart>
      <w:docPartPr>
        <w:name w:val="7B14B35E3BB446A5825825B3078D6E94"/>
        <w:category>
          <w:name w:val="General"/>
          <w:gallery w:val="placeholder"/>
        </w:category>
        <w:types>
          <w:type w:val="bbPlcHdr"/>
        </w:types>
        <w:behaviors>
          <w:behavior w:val="content"/>
        </w:behaviors>
        <w:guid w:val="{BB131D58-DF49-4FCE-8A98-86D8EB2EAD6B}"/>
      </w:docPartPr>
      <w:docPartBody>
        <w:p w:rsidR="00000000" w:rsidRDefault="00BB3871">
          <w:pPr>
            <w:pStyle w:val="7B14B35E3BB446A5825825B3078D6E94"/>
          </w:pPr>
          <w:r>
            <w:t>[Heading 1]</w:t>
          </w:r>
        </w:p>
      </w:docPartBody>
    </w:docPart>
    <w:docPart>
      <w:docPartPr>
        <w:name w:val="EE521483DC5A4CFEB47EC67C7F6D928B"/>
        <w:category>
          <w:name w:val="General"/>
          <w:gallery w:val="placeholder"/>
        </w:category>
        <w:types>
          <w:type w:val="bbPlcHdr"/>
        </w:types>
        <w:behaviors>
          <w:behavior w:val="content"/>
        </w:behaviors>
        <w:guid w:val="{6C4DD440-6A1A-46A5-B6AE-A2EBB0E09773}"/>
      </w:docPartPr>
      <w:docPartBody>
        <w:p w:rsidR="00000000" w:rsidRDefault="00BB3871">
          <w:pPr>
            <w:pStyle w:val="EE521483DC5A4CFEB47EC67C7F6D928B"/>
          </w:pPr>
          <w:r>
            <w:t>[The first two heading levels get their own paragraph, as shown here. Headings 3, 4, and 5 are run-</w:t>
          </w:r>
          <w:r>
            <w:t>in headings used at the beginning of the paragraph.]</w:t>
          </w:r>
        </w:p>
      </w:docPartBody>
    </w:docPart>
    <w:docPart>
      <w:docPartPr>
        <w:name w:val="7228AC5B960C4D8CA35A0C224D5570EE"/>
        <w:category>
          <w:name w:val="General"/>
          <w:gallery w:val="placeholder"/>
        </w:category>
        <w:types>
          <w:type w:val="bbPlcHdr"/>
        </w:types>
        <w:behaviors>
          <w:behavior w:val="content"/>
        </w:behaviors>
        <w:guid w:val="{760A539B-E0D2-4EA5-8235-5EAC60D6292C}"/>
      </w:docPartPr>
      <w:docPartBody>
        <w:p w:rsidR="00000000" w:rsidRDefault="00BB3871">
          <w:pPr>
            <w:pStyle w:val="7228AC5B960C4D8CA35A0C224D5570EE"/>
          </w:pPr>
          <w:r>
            <w:t>[Heading 2]</w:t>
          </w:r>
        </w:p>
      </w:docPartBody>
    </w:docPart>
    <w:docPart>
      <w:docPartPr>
        <w:name w:val="48A4EE124F3C42EF8866087DE25147A9"/>
        <w:category>
          <w:name w:val="General"/>
          <w:gallery w:val="placeholder"/>
        </w:category>
        <w:types>
          <w:type w:val="bbPlcHdr"/>
        </w:types>
        <w:behaviors>
          <w:behavior w:val="content"/>
        </w:behaviors>
        <w:guid w:val="{A7F22DD8-DB8C-4D58-84FD-52E9C062DD08}"/>
      </w:docPartPr>
      <w:docPartBody>
        <w:p w:rsidR="00000000" w:rsidRDefault="00BB3871">
          <w:pPr>
            <w:pStyle w:val="48A4EE124F3C42EF8866087DE25147A9"/>
          </w:pPr>
          <w:r>
            <w:t xml:space="preserve">[To add a table of contents (TOC), apply the appropriate heading style to just the heading text at the start of a paragraph and it will show up in your TOC. To do this, select the text for your heading. </w:t>
          </w:r>
          <w:r>
            <w:t>Then, on the Home tab, in the Styles gallery, click the style you need.]</w:t>
          </w:r>
        </w:p>
      </w:docPartBody>
    </w:docPart>
    <w:docPart>
      <w:docPartPr>
        <w:name w:val="A7F8BDF18818426594040C26BB0A23DD"/>
        <w:category>
          <w:name w:val="General"/>
          <w:gallery w:val="placeholder"/>
        </w:category>
        <w:types>
          <w:type w:val="bbPlcHdr"/>
        </w:types>
        <w:behaviors>
          <w:behavior w:val="content"/>
        </w:behaviors>
        <w:guid w:val="{3FD5F270-7F27-4BBC-9B5C-707151E840AB}"/>
      </w:docPartPr>
      <w:docPartBody>
        <w:p w:rsidR="00000000" w:rsidRDefault="00BB3871">
          <w:pPr>
            <w:pStyle w:val="A7F8BDF18818426594040C26BB0A23DD"/>
          </w:pPr>
          <w:r>
            <w:rPr>
              <w:rStyle w:val="Heading3Char"/>
            </w:rPr>
            <w:t>[He</w:t>
          </w:r>
          <w:r>
            <w:rPr>
              <w:rStyle w:val="Heading3Char"/>
            </w:rPr>
            <w:t>ading 3]</w:t>
          </w:r>
        </w:p>
      </w:docPartBody>
    </w:docPart>
    <w:docPart>
      <w:docPartPr>
        <w:name w:val="27AFEDD2806949BCB6AD3A666EADEEBD"/>
        <w:category>
          <w:name w:val="General"/>
          <w:gallery w:val="placeholder"/>
        </w:category>
        <w:types>
          <w:type w:val="bbPlcHdr"/>
        </w:types>
        <w:behaviors>
          <w:behavior w:val="content"/>
        </w:behaviors>
        <w:guid w:val="{628DD461-448C-481D-BE91-640FE6F383FE}"/>
      </w:docPartPr>
      <w:docPartBody>
        <w:p w:rsidR="00000000" w:rsidRDefault="00BB3871">
          <w:pPr>
            <w:pStyle w:val="27AFEDD2806949BCB6AD3A666EADEEBD"/>
          </w:pPr>
          <w:r>
            <w:t>[Include a period at the end of a run-in heading. Note that you can include consecutive paragraphs with their own headings, where appropriate.]</w:t>
          </w:r>
        </w:p>
      </w:docPartBody>
    </w:docPart>
    <w:docPart>
      <w:docPartPr>
        <w:name w:val="19126E53700F4FA5B6CC49B4C2169BBA"/>
        <w:category>
          <w:name w:val="General"/>
          <w:gallery w:val="placeholder"/>
        </w:category>
        <w:types>
          <w:type w:val="bbPlcHdr"/>
        </w:types>
        <w:behaviors>
          <w:behavior w:val="content"/>
        </w:behaviors>
        <w:guid w:val="{802A29E9-29B6-4EB2-9B9F-89211742A4C8}"/>
      </w:docPartPr>
      <w:docPartBody>
        <w:p w:rsidR="00000000" w:rsidRDefault="00BB3871">
          <w:pPr>
            <w:pStyle w:val="19126E53700F4FA5B6CC49B4C2169BBA"/>
          </w:pPr>
          <w:r>
            <w:rPr>
              <w:rStyle w:val="Heading4Char"/>
            </w:rPr>
            <w:t>[Heading 4]</w:t>
          </w:r>
        </w:p>
      </w:docPartBody>
    </w:docPart>
    <w:docPart>
      <w:docPartPr>
        <w:name w:val="6EDAFEFCF8BE473FA1E4568337182648"/>
        <w:category>
          <w:name w:val="General"/>
          <w:gallery w:val="placeholder"/>
        </w:category>
        <w:types>
          <w:type w:val="bbPlcHdr"/>
        </w:types>
        <w:behaviors>
          <w:behavior w:val="content"/>
        </w:behaviors>
        <w:guid w:val="{65319E72-7679-421A-A225-6144D574DF3F}"/>
      </w:docPartPr>
      <w:docPartBody>
        <w:p w:rsidR="00000000" w:rsidRDefault="00BB3871">
          <w:pPr>
            <w:pStyle w:val="6EDAFEFCF8BE473FA1E4568337182648"/>
          </w:pPr>
          <w:r>
            <w:t>[When using headings, don’t skip levels. If you need a heading 3, 4, or 5 with no text foll</w:t>
          </w:r>
          <w:r>
            <w:t>owing it before the next heading, just add a period at the end of the heading and then start a new paragraph for the subheading and its text.]</w:t>
          </w:r>
        </w:p>
      </w:docPartBody>
    </w:docPart>
    <w:docPart>
      <w:docPartPr>
        <w:name w:val="B4EDBB3C91174AE9A491039A22B78028"/>
        <w:category>
          <w:name w:val="General"/>
          <w:gallery w:val="placeholder"/>
        </w:category>
        <w:types>
          <w:type w:val="bbPlcHdr"/>
        </w:types>
        <w:behaviors>
          <w:behavior w:val="content"/>
        </w:behaviors>
        <w:guid w:val="{170BA648-1C54-4B97-A7C0-DDB4B989EE1F}"/>
      </w:docPartPr>
      <w:docPartBody>
        <w:p w:rsidR="00000000" w:rsidRDefault="00BB3871">
          <w:pPr>
            <w:pStyle w:val="B4EDBB3C91174AE9A491039A22B78028"/>
          </w:pPr>
          <w:r>
            <w:rPr>
              <w:rStyle w:val="Heading5Char"/>
            </w:rPr>
            <w:t>[Heading 5]</w:t>
          </w:r>
        </w:p>
      </w:docPartBody>
    </w:docPart>
    <w:docPart>
      <w:docPartPr>
        <w:name w:val="4D7CE59D4E864582AFD6775066D6D858"/>
        <w:category>
          <w:name w:val="General"/>
          <w:gallery w:val="placeholder"/>
        </w:category>
        <w:types>
          <w:type w:val="bbPlcHdr"/>
        </w:types>
        <w:behaviors>
          <w:behavior w:val="content"/>
        </w:behaviors>
        <w:guid w:val="{E6330307-9E00-486C-9E05-C88BA51750C0}"/>
      </w:docPartPr>
      <w:docPartBody>
        <w:p w:rsidR="00000000" w:rsidRDefault="00BB3871">
          <w:pPr>
            <w:pStyle w:val="4D7CE59D4E864582AFD6775066D6D858"/>
          </w:pPr>
          <w:r>
            <w:t>[Like all sections of your paper, references start on their own page. The references page that follow</w:t>
          </w:r>
          <w:r>
            <w:t xml:space="preserve">s is created using the Citations &amp; Bibliography feature, available on the References tab. This feature includes a style option that formats your references for APA 6th Edition. You can also use this feature to add in-text citations that are linked to your </w:t>
          </w:r>
          <w:r>
            <w:t>source, such as those shown at the end of this paragraph and the preceding paragraph. To customize a citation, right-click it and then click Edit Citation.]</w:t>
          </w:r>
        </w:p>
      </w:docPartBody>
    </w:docPart>
    <w:docPart>
      <w:docPartPr>
        <w:name w:val="3C0CF206F355463183A721BD68670F4F"/>
        <w:category>
          <w:name w:val="General"/>
          <w:gallery w:val="placeholder"/>
        </w:category>
        <w:types>
          <w:type w:val="bbPlcHdr"/>
        </w:types>
        <w:behaviors>
          <w:behavior w:val="content"/>
        </w:behaviors>
        <w:guid w:val="{3CF897EB-15D3-4DAB-9CA9-C40D695BCE79}"/>
      </w:docPartPr>
      <w:docPartBody>
        <w:p w:rsidR="00000000" w:rsidRDefault="00BB3871">
          <w:pPr>
            <w:pStyle w:val="3C0CF206F355463183A721BD68670F4F"/>
          </w:pPr>
          <w:r>
            <w:t>[Add footnotes, if any, on their own page following references. For APA formatting requirements, it’s easy to just type your own footnote references and notes. To format a footnote re</w:t>
          </w:r>
          <w:r>
            <w:t xml:space="preserv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w:t>
          </w:r>
          <w:r>
            <w:rPr>
              <w:rStyle w:val="Emphasis"/>
            </w:rPr>
            <w:t>eference as well. That’s at the end of the sample Heading 2 paragraph on the first page of body content in this template.)</w:t>
          </w:r>
          <w:r>
            <w:t>]</w:t>
          </w:r>
        </w:p>
      </w:docPartBody>
    </w:docPart>
    <w:docPart>
      <w:docPartPr>
        <w:name w:val="8C12CAE797ED4F05B858B637919DE53B"/>
        <w:category>
          <w:name w:val="General"/>
          <w:gallery w:val="placeholder"/>
        </w:category>
        <w:types>
          <w:type w:val="bbPlcHdr"/>
        </w:types>
        <w:behaviors>
          <w:behavior w:val="content"/>
        </w:behaviors>
        <w:guid w:val="{C6ED3ADB-4F08-41DB-ABAD-120D85274DE8}"/>
      </w:docPartPr>
      <w:docPartBody>
        <w:p w:rsidR="00000000" w:rsidRDefault="00BB3871">
          <w:pPr>
            <w:pStyle w:val="8C12CAE797ED4F05B858B637919DE53B"/>
          </w:pPr>
          <w:r>
            <w:rPr>
              <w:rStyle w:val="Emphasis"/>
            </w:rPr>
            <w:t>[Table Title]</w:t>
          </w:r>
        </w:p>
      </w:docPartBody>
    </w:docPart>
    <w:docPart>
      <w:docPartPr>
        <w:name w:val="97F21E2246484CFA85A1027D8CEA7D7E"/>
        <w:category>
          <w:name w:val="General"/>
          <w:gallery w:val="placeholder"/>
        </w:category>
        <w:types>
          <w:type w:val="bbPlcHdr"/>
        </w:types>
        <w:behaviors>
          <w:behavior w:val="content"/>
        </w:behaviors>
        <w:guid w:val="{079D84F6-4D79-43E5-8FB8-29CC12972C92}"/>
      </w:docPartPr>
      <w:docPartBody>
        <w:p w:rsidR="00000000" w:rsidRDefault="00BB3871">
          <w:pPr>
            <w:pStyle w:val="97F21E2246484CFA85A1027D8CEA7D7E"/>
          </w:pPr>
          <w:r>
            <w:t>[Place all tables for your paper in a tables section, following references (and, if applicable, footnotes). Start a ne</w:t>
          </w:r>
          <w:r>
            <w:t>w page for each table, include a table number and table title for each, as shown on this page. All explanatory text appears in a table note that follows the table, such as this one. Use the Table/Figure style, available on the Home tab, in the Styles galle</w:t>
          </w:r>
          <w:r>
            <w:t>ry, to get the spacing between table and note. Tables in APA format can use single or 1.5 line spacing. Include a heading for every row and column, even if the content seems obvious. A default table style has been setup for this template that fits APA guid</w:t>
          </w:r>
          <w:r>
            <w:t>elines. To insert a table, on the Insert tab, click Table.]</w:t>
          </w:r>
        </w:p>
      </w:docPartBody>
    </w:docPart>
    <w:docPart>
      <w:docPartPr>
        <w:name w:val="FC4EDFBDCB5C4597B4F4478CB1EE9BFD"/>
        <w:category>
          <w:name w:val="General"/>
          <w:gallery w:val="placeholder"/>
        </w:category>
        <w:types>
          <w:type w:val="bbPlcHdr"/>
        </w:types>
        <w:behaviors>
          <w:behavior w:val="content"/>
        </w:behaviors>
        <w:guid w:val="{F51219FC-F370-40A6-8FA0-EC198F0690DA}"/>
      </w:docPartPr>
      <w:docPartBody>
        <w:p w:rsidR="00000000" w:rsidRDefault="00BB3871">
          <w:pPr>
            <w:pStyle w:val="FC4EDFBDCB5C4597B4F4478CB1EE9BFD"/>
          </w:pPr>
          <w:r>
            <w:t>[Include all figures in their own section, following references (and footnotes and tables, if applicable). Include a numbered caption for each figure. Use the Table/Figure style for easy spacing b</w:t>
          </w:r>
          <w:r>
            <w:t>etween figure and caption.]</w:t>
          </w:r>
        </w:p>
      </w:docPartBody>
    </w:docPart>
    <w:docPart>
      <w:docPartPr>
        <w:name w:val="1CBE6BA25A0A45B0AD61370D9489C1EC"/>
        <w:category>
          <w:name w:val="General"/>
          <w:gallery w:val="placeholder"/>
        </w:category>
        <w:types>
          <w:type w:val="bbPlcHdr"/>
        </w:types>
        <w:behaviors>
          <w:behavior w:val="content"/>
        </w:behaviors>
        <w:guid w:val="{9E1F43D5-B67E-4570-B5C2-087CE1FE5CB9}"/>
      </w:docPartPr>
      <w:docPartBody>
        <w:p w:rsidR="00000000" w:rsidRDefault="001772EA" w:rsidP="001772EA">
          <w:pPr>
            <w:pStyle w:val="1CBE6BA25A0A45B0AD61370D9489C1EC"/>
          </w:pPr>
          <w:r>
            <w:t>[Title Here, up to 12 Words, on One to Two Lines]</w:t>
          </w:r>
        </w:p>
      </w:docPartBody>
    </w:docPart>
    <w:docPart>
      <w:docPartPr>
        <w:name w:val="6CF46B4FB38B43F192519F7C333BBB0C"/>
        <w:category>
          <w:name w:val="General"/>
          <w:gallery w:val="placeholder"/>
        </w:category>
        <w:types>
          <w:type w:val="bbPlcHdr"/>
        </w:types>
        <w:behaviors>
          <w:behavior w:val="content"/>
        </w:behaviors>
        <w:guid w:val="{FBDBD543-273D-4288-B853-F57046629968}"/>
      </w:docPartPr>
      <w:docPartBody>
        <w:p w:rsidR="00000000" w:rsidRDefault="001772EA" w:rsidP="001772EA">
          <w:pPr>
            <w:pStyle w:val="6CF46B4FB38B43F192519F7C333BBB0C"/>
          </w:pPr>
          <w:r>
            <w:t>[Heading 2]</w:t>
          </w:r>
        </w:p>
      </w:docPartBody>
    </w:docPart>
    <w:docPart>
      <w:docPartPr>
        <w:name w:val="1D657D16AD02412B9B4ABC64CFBFCC08"/>
        <w:category>
          <w:name w:val="General"/>
          <w:gallery w:val="placeholder"/>
        </w:category>
        <w:types>
          <w:type w:val="bbPlcHdr"/>
        </w:types>
        <w:behaviors>
          <w:behavior w:val="content"/>
        </w:behaviors>
        <w:guid w:val="{0DB4D639-35DA-48DB-9945-9D6D7AC476BE}"/>
      </w:docPartPr>
      <w:docPartBody>
        <w:p w:rsidR="00000000" w:rsidRDefault="001772EA" w:rsidP="001772EA">
          <w:pPr>
            <w:pStyle w:val="1D657D16AD02412B9B4ABC64CFBFCC08"/>
          </w:pPr>
          <w:r>
            <w:rPr>
              <w:rStyle w:val="Heading3Char"/>
            </w:rPr>
            <w:t>[Heading 3]</w:t>
          </w:r>
        </w:p>
      </w:docPartBody>
    </w:docPart>
    <w:docPart>
      <w:docPartPr>
        <w:name w:val="94558F2B435A49A6A972CC30F79EBF1F"/>
        <w:category>
          <w:name w:val="General"/>
          <w:gallery w:val="placeholder"/>
        </w:category>
        <w:types>
          <w:type w:val="bbPlcHdr"/>
        </w:types>
        <w:behaviors>
          <w:behavior w:val="content"/>
        </w:behaviors>
        <w:guid w:val="{63F08B6A-3362-4096-BE00-F1CD7E022028}"/>
      </w:docPartPr>
      <w:docPartBody>
        <w:p w:rsidR="00000000" w:rsidRDefault="001772EA" w:rsidP="001772EA">
          <w:pPr>
            <w:pStyle w:val="94558F2B435A49A6A972CC30F79EBF1F"/>
          </w:pPr>
          <w:r>
            <w:rPr>
              <w:rStyle w:val="Heading4Char"/>
            </w:rPr>
            <w:t>[Heading 4]</w:t>
          </w:r>
        </w:p>
      </w:docPartBody>
    </w:docPart>
    <w:docPart>
      <w:docPartPr>
        <w:name w:val="47EF7C192E8E488BA8CCF14A6222AC4D"/>
        <w:category>
          <w:name w:val="General"/>
          <w:gallery w:val="placeholder"/>
        </w:category>
        <w:types>
          <w:type w:val="bbPlcHdr"/>
        </w:types>
        <w:behaviors>
          <w:behavior w:val="content"/>
        </w:behaviors>
        <w:guid w:val="{919BB95F-7F6A-4F48-9C5E-5653A13D5AD6}"/>
      </w:docPartPr>
      <w:docPartBody>
        <w:p w:rsidR="00000000" w:rsidRDefault="001772EA" w:rsidP="001772EA">
          <w:pPr>
            <w:pStyle w:val="47EF7C192E8E488BA8CCF14A6222AC4D"/>
          </w:pPr>
          <w:r>
            <w:rPr>
              <w:rStyle w:val="Heading5Char"/>
            </w:rPr>
            <w:t>[Heading 5]</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2EA"/>
    <w:rsid w:val="001772EA"/>
    <w:rsid w:val="00BB3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3"/>
    <w:unhideWhenUsed/>
    <w:qFormat/>
    <w:rsid w:val="001772EA"/>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3"/>
    <w:unhideWhenUsed/>
    <w:qFormat/>
    <w:rsid w:val="001772EA"/>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3"/>
    <w:unhideWhenUsed/>
    <w:qFormat/>
    <w:rsid w:val="001772EA"/>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CA669148794360B76A5FD93C23C11E">
    <w:name w:val="C8CA669148794360B76A5FD93C23C11E"/>
  </w:style>
  <w:style w:type="paragraph" w:customStyle="1" w:styleId="F51D180D14BE4B8DBA649F3F8B3644B7">
    <w:name w:val="F51D180D14BE4B8DBA649F3F8B3644B7"/>
  </w:style>
  <w:style w:type="paragraph" w:customStyle="1" w:styleId="6B3C9FC4681B4962966C3F26003F84CA">
    <w:name w:val="6B3C9FC4681B4962966C3F26003F84CA"/>
  </w:style>
  <w:style w:type="paragraph" w:customStyle="1" w:styleId="8AE77711872040A2B01E6391BEBE7800">
    <w:name w:val="8AE77711872040A2B01E6391BEBE7800"/>
  </w:style>
  <w:style w:type="character" w:styleId="Emphasis">
    <w:name w:val="Emphasis"/>
    <w:basedOn w:val="DefaultParagraphFont"/>
    <w:uiPriority w:val="20"/>
    <w:unhideWhenUsed/>
    <w:qFormat/>
    <w:rsid w:val="001772EA"/>
    <w:rPr>
      <w:i/>
      <w:iCs/>
    </w:rPr>
  </w:style>
  <w:style w:type="paragraph" w:customStyle="1" w:styleId="80BBB46119C641A29CA5486FC8FB821D">
    <w:name w:val="80BBB46119C641A29CA5486FC8FB821D"/>
  </w:style>
  <w:style w:type="paragraph" w:customStyle="1" w:styleId="AC9F8EB69CCD4022B69C35138179E50A">
    <w:name w:val="AC9F8EB69CCD4022B69C35138179E50A"/>
  </w:style>
  <w:style w:type="paragraph" w:customStyle="1" w:styleId="DC000E62FEC64EB89D6E9B15675AFAF6">
    <w:name w:val="DC000E62FEC64EB89D6E9B15675AFAF6"/>
  </w:style>
  <w:style w:type="paragraph" w:customStyle="1" w:styleId="7B14B35E3BB446A5825825B3078D6E94">
    <w:name w:val="7B14B35E3BB446A5825825B3078D6E94"/>
  </w:style>
  <w:style w:type="paragraph" w:customStyle="1" w:styleId="EE521483DC5A4CFEB47EC67C7F6D928B">
    <w:name w:val="EE521483DC5A4CFEB47EC67C7F6D928B"/>
  </w:style>
  <w:style w:type="paragraph" w:customStyle="1" w:styleId="7228AC5B960C4D8CA35A0C224D5570EE">
    <w:name w:val="7228AC5B960C4D8CA35A0C224D5570EE"/>
  </w:style>
  <w:style w:type="paragraph" w:customStyle="1" w:styleId="48A4EE124F3C42EF8866087DE25147A9">
    <w:name w:val="48A4EE124F3C42EF8866087DE25147A9"/>
  </w:style>
  <w:style w:type="character" w:customStyle="1" w:styleId="Heading3Char">
    <w:name w:val="Heading 3 Char"/>
    <w:basedOn w:val="DefaultParagraphFont"/>
    <w:link w:val="Heading3"/>
    <w:uiPriority w:val="3"/>
    <w:rsid w:val="001772EA"/>
    <w:rPr>
      <w:rFonts w:asciiTheme="majorHAnsi" w:eastAsiaTheme="majorEastAsia" w:hAnsiTheme="majorHAnsi" w:cstheme="majorBidi"/>
      <w:b/>
      <w:bCs/>
      <w:kern w:val="24"/>
      <w:sz w:val="24"/>
      <w:szCs w:val="24"/>
    </w:rPr>
  </w:style>
  <w:style w:type="paragraph" w:customStyle="1" w:styleId="A7F8BDF18818426594040C26BB0A23DD">
    <w:name w:val="A7F8BDF18818426594040C26BB0A23DD"/>
  </w:style>
  <w:style w:type="paragraph" w:customStyle="1" w:styleId="27AFEDD2806949BCB6AD3A666EADEEBD">
    <w:name w:val="27AFEDD2806949BCB6AD3A666EADEEBD"/>
  </w:style>
  <w:style w:type="character" w:customStyle="1" w:styleId="Heading4Char">
    <w:name w:val="Heading 4 Char"/>
    <w:basedOn w:val="DefaultParagraphFont"/>
    <w:link w:val="Heading4"/>
    <w:uiPriority w:val="3"/>
    <w:rsid w:val="001772EA"/>
    <w:rPr>
      <w:rFonts w:asciiTheme="majorHAnsi" w:eastAsiaTheme="majorEastAsia" w:hAnsiTheme="majorHAnsi" w:cstheme="majorBidi"/>
      <w:b/>
      <w:bCs/>
      <w:i/>
      <w:iCs/>
      <w:kern w:val="24"/>
      <w:sz w:val="24"/>
      <w:szCs w:val="24"/>
    </w:rPr>
  </w:style>
  <w:style w:type="paragraph" w:customStyle="1" w:styleId="19126E53700F4FA5B6CC49B4C2169BBA">
    <w:name w:val="19126E53700F4FA5B6CC49B4C2169BBA"/>
  </w:style>
  <w:style w:type="paragraph" w:customStyle="1" w:styleId="6EDAFEFCF8BE473FA1E4568337182648">
    <w:name w:val="6EDAFEFCF8BE473FA1E4568337182648"/>
  </w:style>
  <w:style w:type="character" w:customStyle="1" w:styleId="Heading5Char">
    <w:name w:val="Heading 5 Char"/>
    <w:basedOn w:val="DefaultParagraphFont"/>
    <w:link w:val="Heading5"/>
    <w:uiPriority w:val="3"/>
    <w:rsid w:val="001772EA"/>
    <w:rPr>
      <w:rFonts w:asciiTheme="majorHAnsi" w:eastAsiaTheme="majorEastAsia" w:hAnsiTheme="majorHAnsi" w:cstheme="majorBidi"/>
      <w:i/>
      <w:iCs/>
      <w:kern w:val="24"/>
      <w:sz w:val="24"/>
      <w:szCs w:val="24"/>
    </w:rPr>
  </w:style>
  <w:style w:type="paragraph" w:customStyle="1" w:styleId="B4EDBB3C91174AE9A491039A22B78028">
    <w:name w:val="B4EDBB3C91174AE9A491039A22B78028"/>
  </w:style>
  <w:style w:type="paragraph" w:customStyle="1" w:styleId="4D7CE59D4E864582AFD6775066D6D858">
    <w:name w:val="4D7CE59D4E864582AFD6775066D6D858"/>
  </w:style>
  <w:style w:type="paragraph" w:customStyle="1" w:styleId="3C0CF206F355463183A721BD68670F4F">
    <w:name w:val="3C0CF206F355463183A721BD68670F4F"/>
  </w:style>
  <w:style w:type="paragraph" w:customStyle="1" w:styleId="8C12CAE797ED4F05B858B637919DE53B">
    <w:name w:val="8C12CAE797ED4F05B858B637919DE53B"/>
  </w:style>
  <w:style w:type="paragraph" w:customStyle="1" w:styleId="97F21E2246484CFA85A1027D8CEA7D7E">
    <w:name w:val="97F21E2246484CFA85A1027D8CEA7D7E"/>
  </w:style>
  <w:style w:type="paragraph" w:customStyle="1" w:styleId="FC4EDFBDCB5C4597B4F4478CB1EE9BFD">
    <w:name w:val="FC4EDFBDCB5C4597B4F4478CB1EE9BFD"/>
  </w:style>
  <w:style w:type="paragraph" w:customStyle="1" w:styleId="1CBE6BA25A0A45B0AD61370D9489C1EC">
    <w:name w:val="1CBE6BA25A0A45B0AD61370D9489C1EC"/>
    <w:rsid w:val="001772EA"/>
  </w:style>
  <w:style w:type="paragraph" w:customStyle="1" w:styleId="289A4BEBB3614B99BD5DA0321D342F47">
    <w:name w:val="289A4BEBB3614B99BD5DA0321D342F47"/>
    <w:rsid w:val="001772EA"/>
  </w:style>
  <w:style w:type="paragraph" w:customStyle="1" w:styleId="D40387B688F74B61B709E2DA482DFD25">
    <w:name w:val="D40387B688F74B61B709E2DA482DFD25"/>
    <w:rsid w:val="001772EA"/>
  </w:style>
  <w:style w:type="paragraph" w:customStyle="1" w:styleId="195F98ABCB694DE28A51E2E59F095794">
    <w:name w:val="195F98ABCB694DE28A51E2E59F095794"/>
    <w:rsid w:val="001772EA"/>
  </w:style>
  <w:style w:type="paragraph" w:customStyle="1" w:styleId="6CF46B4FB38B43F192519F7C333BBB0C">
    <w:name w:val="6CF46B4FB38B43F192519F7C333BBB0C"/>
    <w:rsid w:val="001772EA"/>
  </w:style>
  <w:style w:type="paragraph" w:customStyle="1" w:styleId="C5D03A0AC82F4E5CB00BA7D34A1CEC78">
    <w:name w:val="C5D03A0AC82F4E5CB00BA7D34A1CEC78"/>
    <w:rsid w:val="001772EA"/>
  </w:style>
  <w:style w:type="paragraph" w:customStyle="1" w:styleId="1D657D16AD02412B9B4ABC64CFBFCC08">
    <w:name w:val="1D657D16AD02412B9B4ABC64CFBFCC08"/>
    <w:rsid w:val="001772EA"/>
  </w:style>
  <w:style w:type="paragraph" w:customStyle="1" w:styleId="9DDC419DFC92472698DB680214C48D8F">
    <w:name w:val="9DDC419DFC92472698DB680214C48D8F"/>
    <w:rsid w:val="001772EA"/>
  </w:style>
  <w:style w:type="paragraph" w:customStyle="1" w:styleId="94558F2B435A49A6A972CC30F79EBF1F">
    <w:name w:val="94558F2B435A49A6A972CC30F79EBF1F"/>
    <w:rsid w:val="001772EA"/>
  </w:style>
  <w:style w:type="paragraph" w:customStyle="1" w:styleId="220D2386A0554FD2BEB81E9BCA47DB2F">
    <w:name w:val="220D2386A0554FD2BEB81E9BCA47DB2F"/>
    <w:rsid w:val="001772EA"/>
  </w:style>
  <w:style w:type="paragraph" w:customStyle="1" w:styleId="47EF7C192E8E488BA8CCF14A6222AC4D">
    <w:name w:val="47EF7C192E8E488BA8CCF14A6222AC4D"/>
    <w:rsid w:val="001772EA"/>
  </w:style>
  <w:style w:type="paragraph" w:customStyle="1" w:styleId="CEB5A39672AF457B81D515EA922E42A0">
    <w:name w:val="CEB5A39672AF457B81D515EA922E42A0"/>
    <w:rsid w:val="001772EA"/>
  </w:style>
  <w:style w:type="paragraph" w:customStyle="1" w:styleId="6255EDFC489D49C99FFA0DDDF5B6D514">
    <w:name w:val="6255EDFC489D49C99FFA0DDDF5B6D514"/>
    <w:rsid w:val="001772EA"/>
  </w:style>
  <w:style w:type="paragraph" w:customStyle="1" w:styleId="4D19CDE7A0AD4BDC869AD5346C242534">
    <w:name w:val="4D19CDE7A0AD4BDC869AD5346C242534"/>
    <w:rsid w:val="001772EA"/>
  </w:style>
  <w:style w:type="paragraph" w:customStyle="1" w:styleId="E85B5D9E8BF6443887C84F05953F6108">
    <w:name w:val="E85B5D9E8BF6443887C84F05953F6108"/>
    <w:rsid w:val="001772EA"/>
  </w:style>
  <w:style w:type="paragraph" w:customStyle="1" w:styleId="5C0950C7F30B41AF81C89E0020D23478">
    <w:name w:val="5C0950C7F30B41AF81C89E0020D23478"/>
    <w:rsid w:val="001772EA"/>
  </w:style>
  <w:style w:type="paragraph" w:customStyle="1" w:styleId="3B9F322AFABC413FAB3A8579CDAC34B2">
    <w:name w:val="3B9F322AFABC413FAB3A8579CDAC34B2"/>
    <w:rsid w:val="001772EA"/>
  </w:style>
  <w:style w:type="paragraph" w:customStyle="1" w:styleId="90C69697CFDD475FA3DC9DD24AC5E89C">
    <w:name w:val="90C69697CFDD475FA3DC9DD24AC5E89C"/>
    <w:rsid w:val="001772EA"/>
  </w:style>
  <w:style w:type="paragraph" w:customStyle="1" w:styleId="A2C4592997D84A6E9A6943C6F84D3BF6">
    <w:name w:val="A2C4592997D84A6E9A6943C6F84D3BF6"/>
    <w:rsid w:val="001772EA"/>
  </w:style>
  <w:style w:type="paragraph" w:customStyle="1" w:styleId="B3839A8A560049D781A59D83A78ED493">
    <w:name w:val="B3839A8A560049D781A59D83A78ED493"/>
    <w:rsid w:val="001772EA"/>
  </w:style>
  <w:style w:type="paragraph" w:customStyle="1" w:styleId="CAF0D9616CD040268C4098EA3E0054A9">
    <w:name w:val="CAF0D9616CD040268C4098EA3E0054A9"/>
    <w:rsid w:val="001772EA"/>
  </w:style>
  <w:style w:type="paragraph" w:customStyle="1" w:styleId="2A19F94672EF4EE5B1AEDB2D75CBCE96">
    <w:name w:val="2A19F94672EF4EE5B1AEDB2D75CBCE96"/>
    <w:rsid w:val="001772EA"/>
  </w:style>
  <w:style w:type="paragraph" w:customStyle="1" w:styleId="A6E8D96FC87A4D7BA4F9748E1CB1581C">
    <w:name w:val="A6E8D96FC87A4D7BA4F9748E1CB1581C"/>
    <w:rsid w:val="001772EA"/>
  </w:style>
  <w:style w:type="paragraph" w:customStyle="1" w:styleId="F176C3DDC37B4F1683C00EFDB55F166D">
    <w:name w:val="F176C3DDC37B4F1683C00EFDB55F166D"/>
    <w:rsid w:val="001772EA"/>
  </w:style>
  <w:style w:type="paragraph" w:customStyle="1" w:styleId="288E9197E68A4A3AAB0916DC1CAFDC32">
    <w:name w:val="288E9197E68A4A3AAB0916DC1CAFDC32"/>
    <w:rsid w:val="001772EA"/>
  </w:style>
  <w:style w:type="paragraph" w:customStyle="1" w:styleId="D415479254774BEE89B6A4A68EF5ABF7">
    <w:name w:val="D415479254774BEE89B6A4A68EF5ABF7"/>
    <w:rsid w:val="001772EA"/>
  </w:style>
  <w:style w:type="paragraph" w:customStyle="1" w:styleId="1FCC78C4E3434B7E98006EC0A0D907F0">
    <w:name w:val="1FCC78C4E3434B7E98006EC0A0D907F0"/>
    <w:rsid w:val="001772EA"/>
  </w:style>
  <w:style w:type="paragraph" w:customStyle="1" w:styleId="3767B996C00C4F2E85F8008D76F6459D">
    <w:name w:val="3767B996C00C4F2E85F8008D76F6459D"/>
    <w:rsid w:val="001772EA"/>
  </w:style>
  <w:style w:type="paragraph" w:customStyle="1" w:styleId="17891B72187342F6917FCD5FA8385C80">
    <w:name w:val="17891B72187342F6917FCD5FA8385C80"/>
    <w:rsid w:val="001772EA"/>
  </w:style>
  <w:style w:type="paragraph" w:customStyle="1" w:styleId="AB75DE0F7F7C46ABA3768706BEA87A20">
    <w:name w:val="AB75DE0F7F7C46ABA3768706BEA87A20"/>
    <w:rsid w:val="001772EA"/>
  </w:style>
  <w:style w:type="paragraph" w:customStyle="1" w:styleId="66A021327B4D40D58AEE519735DC2ACA">
    <w:name w:val="66A021327B4D40D58AEE519735DC2ACA"/>
    <w:rsid w:val="001772EA"/>
  </w:style>
  <w:style w:type="paragraph" w:customStyle="1" w:styleId="F1F14834310A4A28823474406877C8E6">
    <w:name w:val="F1F14834310A4A28823474406877C8E6"/>
    <w:rsid w:val="001772EA"/>
  </w:style>
  <w:style w:type="paragraph" w:customStyle="1" w:styleId="374BF31ABD89488C9DA3181F92C5E088">
    <w:name w:val="374BF31ABD89488C9DA3181F92C5E088"/>
    <w:rsid w:val="001772EA"/>
  </w:style>
  <w:style w:type="paragraph" w:customStyle="1" w:styleId="3BD1B0D3BB39427FBC3431AC2BDF34D8">
    <w:name w:val="3BD1B0D3BB39427FBC3431AC2BDF34D8"/>
    <w:rsid w:val="001772EA"/>
  </w:style>
  <w:style w:type="paragraph" w:customStyle="1" w:styleId="1C98718FFCF74DA7AAFBB4247EDEE7FC">
    <w:name w:val="1C98718FFCF74DA7AAFBB4247EDEE7FC"/>
    <w:rsid w:val="001772EA"/>
  </w:style>
  <w:style w:type="paragraph" w:customStyle="1" w:styleId="3114B027755E4631B6FAD58A6F329753">
    <w:name w:val="3114B027755E4631B6FAD58A6F329753"/>
    <w:rsid w:val="001772EA"/>
  </w:style>
  <w:style w:type="paragraph" w:customStyle="1" w:styleId="D5D3A76A0344483897CAC42C901749E5">
    <w:name w:val="D5D3A76A0344483897CAC42C901749E5"/>
    <w:rsid w:val="001772EA"/>
  </w:style>
  <w:style w:type="paragraph" w:customStyle="1" w:styleId="74FA77A0B417447483A865051E252BD9">
    <w:name w:val="74FA77A0B417447483A865051E252BD9"/>
    <w:rsid w:val="001772EA"/>
  </w:style>
  <w:style w:type="paragraph" w:customStyle="1" w:styleId="BFCF094A87FC45D1B178F8E51FF14DCC">
    <w:name w:val="BFCF094A87FC45D1B178F8E51FF14DCC"/>
    <w:rsid w:val="001772EA"/>
  </w:style>
  <w:style w:type="paragraph" w:customStyle="1" w:styleId="69147ED9A76246B6B8D91716A14677E6">
    <w:name w:val="69147ED9A76246B6B8D91716A14677E6"/>
    <w:rsid w:val="001772EA"/>
  </w:style>
  <w:style w:type="paragraph" w:customStyle="1" w:styleId="D08372ADFA424BB1A46AA02D7402DDBD">
    <w:name w:val="D08372ADFA424BB1A46AA02D7402DDBD"/>
    <w:rsid w:val="001772EA"/>
  </w:style>
  <w:style w:type="paragraph" w:customStyle="1" w:styleId="F6BB3068912449D18C7FD498DCF098A3">
    <w:name w:val="F6BB3068912449D18C7FD498DCF098A3"/>
    <w:rsid w:val="001772EA"/>
  </w:style>
  <w:style w:type="paragraph" w:customStyle="1" w:styleId="1A53BC527FE04C41BE1B9D423AE43F2B">
    <w:name w:val="1A53BC527FE04C41BE1B9D423AE43F2B"/>
    <w:rsid w:val="001772EA"/>
  </w:style>
  <w:style w:type="paragraph" w:customStyle="1" w:styleId="335A782D70D14EC4A1F91E3AEBF61981">
    <w:name w:val="335A782D70D14EC4A1F91E3AEBF61981"/>
    <w:rsid w:val="001772EA"/>
  </w:style>
  <w:style w:type="paragraph" w:customStyle="1" w:styleId="83B19ACD45234DA08EC387D144C9B801">
    <w:name w:val="83B19ACD45234DA08EC387D144C9B801"/>
    <w:rsid w:val="001772EA"/>
  </w:style>
  <w:style w:type="paragraph" w:customStyle="1" w:styleId="F421640951A8428987A541D4AE4CD765">
    <w:name w:val="F421640951A8428987A541D4AE4CD765"/>
    <w:rsid w:val="001772EA"/>
  </w:style>
  <w:style w:type="paragraph" w:customStyle="1" w:styleId="22FB4EB9F7044B61B21BC6D2F27B9CB4">
    <w:name w:val="22FB4EB9F7044B61B21BC6D2F27B9CB4"/>
    <w:rsid w:val="001772EA"/>
  </w:style>
  <w:style w:type="paragraph" w:customStyle="1" w:styleId="07255ECA09E248299576379E551360E7">
    <w:name w:val="07255ECA09E248299576379E551360E7"/>
    <w:rsid w:val="001772EA"/>
  </w:style>
  <w:style w:type="paragraph" w:customStyle="1" w:styleId="A25E83C577BB4EA99CD0F31793CF14C9">
    <w:name w:val="A25E83C577BB4EA99CD0F31793CF14C9"/>
    <w:rsid w:val="001772EA"/>
  </w:style>
  <w:style w:type="paragraph" w:customStyle="1" w:styleId="566B11DB2DAD4325A1725311F9DC3897">
    <w:name w:val="566B11DB2DAD4325A1725311F9DC3897"/>
    <w:rsid w:val="001772EA"/>
  </w:style>
  <w:style w:type="paragraph" w:customStyle="1" w:styleId="CDDC1A5D0B9840E4AA61C31F282921B0">
    <w:name w:val="CDDC1A5D0B9840E4AA61C31F282921B0"/>
    <w:rsid w:val="001772EA"/>
  </w:style>
  <w:style w:type="paragraph" w:customStyle="1" w:styleId="9489C439A5A24A799AA0BE04DA3E9597">
    <w:name w:val="9489C439A5A24A799AA0BE04DA3E9597"/>
    <w:rsid w:val="001772EA"/>
  </w:style>
  <w:style w:type="paragraph" w:customStyle="1" w:styleId="C89ED2AFDE8440D79BA7C49D80FA7E4D">
    <w:name w:val="C89ED2AFDE8440D79BA7C49D80FA7E4D"/>
    <w:rsid w:val="001772EA"/>
  </w:style>
  <w:style w:type="paragraph" w:customStyle="1" w:styleId="F0FE0D18F2874018AC25AA6F7DDACD53">
    <w:name w:val="F0FE0D18F2874018AC25AA6F7DDACD53"/>
    <w:rsid w:val="001772EA"/>
  </w:style>
  <w:style w:type="paragraph" w:customStyle="1" w:styleId="6F8C7DBE18584CE2890BBB31EACF07BE">
    <w:name w:val="6F8C7DBE18584CE2890BBB31EACF07BE"/>
    <w:rsid w:val="001772EA"/>
  </w:style>
  <w:style w:type="paragraph" w:customStyle="1" w:styleId="B36A228CCC5141459583F0C1D1F58507">
    <w:name w:val="B36A228CCC5141459583F0C1D1F58507"/>
    <w:rsid w:val="001772EA"/>
  </w:style>
  <w:style w:type="paragraph" w:customStyle="1" w:styleId="AA9F83E6782C49409D90B08ADC6EF46F">
    <w:name w:val="AA9F83E6782C49409D90B08ADC6EF46F"/>
    <w:rsid w:val="001772EA"/>
  </w:style>
  <w:style w:type="paragraph" w:customStyle="1" w:styleId="ABE5A04B277242799CD981B7A12926C0">
    <w:name w:val="ABE5A04B277242799CD981B7A12926C0"/>
    <w:rsid w:val="001772EA"/>
  </w:style>
  <w:style w:type="paragraph" w:customStyle="1" w:styleId="C7F5BB04FBAD45FCAA8A0FB259E9B906">
    <w:name w:val="C7F5BB04FBAD45FCAA8A0FB259E9B906"/>
    <w:rsid w:val="001772EA"/>
  </w:style>
  <w:style w:type="paragraph" w:customStyle="1" w:styleId="8D861C25AF4641E79B0B3FC94A6D9AD8">
    <w:name w:val="8D861C25AF4641E79B0B3FC94A6D9AD8"/>
    <w:rsid w:val="001772EA"/>
  </w:style>
  <w:style w:type="paragraph" w:customStyle="1" w:styleId="4D6C7B1E1051436980AB89DCE3068A36">
    <w:name w:val="4D6C7B1E1051436980AB89DCE3068A36"/>
    <w:rsid w:val="001772EA"/>
  </w:style>
  <w:style w:type="paragraph" w:customStyle="1" w:styleId="E45ED56FC1174458B6D3B2D103ACDD32">
    <w:name w:val="E45ED56FC1174458B6D3B2D103ACDD32"/>
    <w:rsid w:val="001772EA"/>
  </w:style>
  <w:style w:type="paragraph" w:customStyle="1" w:styleId="42834C75BF8D45B6A24D51187F61830C">
    <w:name w:val="42834C75BF8D45B6A24D51187F61830C"/>
    <w:rsid w:val="001772EA"/>
  </w:style>
  <w:style w:type="paragraph" w:customStyle="1" w:styleId="E060432A1A3D429488523B992238CB1C">
    <w:name w:val="E060432A1A3D429488523B992238CB1C"/>
    <w:rsid w:val="001772EA"/>
  </w:style>
  <w:style w:type="paragraph" w:customStyle="1" w:styleId="3D282DA08E7A4920A8558C963DDC5E30">
    <w:name w:val="3D282DA08E7A4920A8558C963DDC5E30"/>
    <w:rsid w:val="001772EA"/>
  </w:style>
  <w:style w:type="paragraph" w:customStyle="1" w:styleId="DFC5FD1F30AB47FF99C7E9AE51A4FC72">
    <w:name w:val="DFC5FD1F30AB47FF99C7E9AE51A4FC72"/>
    <w:rsid w:val="001772EA"/>
  </w:style>
  <w:style w:type="paragraph" w:customStyle="1" w:styleId="3BC8B1525AD740CCAF4347E73A6779E9">
    <w:name w:val="3BC8B1525AD740CCAF4347E73A6779E9"/>
    <w:rsid w:val="001772EA"/>
  </w:style>
  <w:style w:type="paragraph" w:customStyle="1" w:styleId="51FBDBF281F54082ACB82E1B2889A0E5">
    <w:name w:val="51FBDBF281F54082ACB82E1B2889A0E5"/>
    <w:rsid w:val="001772EA"/>
  </w:style>
  <w:style w:type="paragraph" w:customStyle="1" w:styleId="B3C8FB19C956430B93EEAEC7661F5963">
    <w:name w:val="B3C8FB19C956430B93EEAEC7661F5963"/>
    <w:rsid w:val="001772EA"/>
  </w:style>
  <w:style w:type="paragraph" w:customStyle="1" w:styleId="2BA408F44ECC4FA5ACE9CECCCABC950F">
    <w:name w:val="2BA408F44ECC4FA5ACE9CECCCABC950F"/>
    <w:rsid w:val="001772EA"/>
  </w:style>
  <w:style w:type="paragraph" w:customStyle="1" w:styleId="A6542D54ECE74601BE23C1DF2EA39C69">
    <w:name w:val="A6542D54ECE74601BE23C1DF2EA39C69"/>
    <w:rsid w:val="001772EA"/>
  </w:style>
  <w:style w:type="paragraph" w:customStyle="1" w:styleId="EFF457B088124CA780031157F6AFFACE">
    <w:name w:val="EFF457B088124CA780031157F6AFFACE"/>
    <w:rsid w:val="001772EA"/>
  </w:style>
  <w:style w:type="paragraph" w:customStyle="1" w:styleId="5F9A8BB087384E6E9FDC2C1EFDF3E992">
    <w:name w:val="5F9A8BB087384E6E9FDC2C1EFDF3E992"/>
    <w:rsid w:val="001772EA"/>
  </w:style>
  <w:style w:type="paragraph" w:customStyle="1" w:styleId="D64767B940184B679DFDFC8C95B64720">
    <w:name w:val="D64767B940184B679DFDFC8C95B64720"/>
    <w:rsid w:val="001772EA"/>
  </w:style>
  <w:style w:type="paragraph" w:customStyle="1" w:styleId="A3E40EE74BFA4A16A1DC41AD810493F4">
    <w:name w:val="A3E40EE74BFA4A16A1DC41AD810493F4"/>
    <w:rsid w:val="001772EA"/>
  </w:style>
  <w:style w:type="paragraph" w:customStyle="1" w:styleId="A2E4DF88363F4912A5C5774A24B9ED6F">
    <w:name w:val="A2E4DF88363F4912A5C5774A24B9ED6F"/>
    <w:rsid w:val="001772EA"/>
  </w:style>
  <w:style w:type="paragraph" w:customStyle="1" w:styleId="8C433DD285094B268FDD5DC67733981C">
    <w:name w:val="8C433DD285094B268FDD5DC67733981C"/>
    <w:rsid w:val="001772EA"/>
  </w:style>
  <w:style w:type="paragraph" w:customStyle="1" w:styleId="0048F9A07836476A8481677CF7B9CCB8">
    <w:name w:val="0048F9A07836476A8481677CF7B9CCB8"/>
    <w:rsid w:val="001772EA"/>
  </w:style>
  <w:style w:type="paragraph" w:customStyle="1" w:styleId="8D4B3D7B2C9A4C4DA3AD79B7F0856921">
    <w:name w:val="8D4B3D7B2C9A4C4DA3AD79B7F0856921"/>
    <w:rsid w:val="001772EA"/>
  </w:style>
  <w:style w:type="paragraph" w:customStyle="1" w:styleId="DE243894DE9848F6A227B3FB6E59F79D">
    <w:name w:val="DE243894DE9848F6A227B3FB6E59F79D"/>
    <w:rsid w:val="001772EA"/>
  </w:style>
  <w:style w:type="paragraph" w:customStyle="1" w:styleId="136296B535D345DB99F1FE1FCE43B424">
    <w:name w:val="136296B535D345DB99F1FE1FCE43B424"/>
    <w:rsid w:val="001772EA"/>
  </w:style>
  <w:style w:type="paragraph" w:customStyle="1" w:styleId="9C24428A23E147AC811E5B17FCCE38BE">
    <w:name w:val="9C24428A23E147AC811E5B17FCCE38BE"/>
    <w:rsid w:val="001772EA"/>
  </w:style>
  <w:style w:type="paragraph" w:customStyle="1" w:styleId="0DC77D0E57C64EECAF50DD56B8113452">
    <w:name w:val="0DC77D0E57C64EECAF50DD56B8113452"/>
    <w:rsid w:val="001772EA"/>
  </w:style>
  <w:style w:type="paragraph" w:customStyle="1" w:styleId="79DCDA3AD0264C8A857941B1D4CE2EAF">
    <w:name w:val="79DCDA3AD0264C8A857941B1D4CE2EAF"/>
    <w:rsid w:val="001772EA"/>
  </w:style>
  <w:style w:type="paragraph" w:customStyle="1" w:styleId="C86AE1EEC53247C3A634418B10F27566">
    <w:name w:val="C86AE1EEC53247C3A634418B10F27566"/>
    <w:rsid w:val="001772EA"/>
  </w:style>
  <w:style w:type="paragraph" w:customStyle="1" w:styleId="BF584710B5F142BCB389871091C254A2">
    <w:name w:val="BF584710B5F142BCB389871091C254A2"/>
    <w:rsid w:val="001772EA"/>
  </w:style>
  <w:style w:type="paragraph" w:customStyle="1" w:styleId="1DAA9D22691A4F2CA7F42D9E32F77FD4">
    <w:name w:val="1DAA9D22691A4F2CA7F42D9E32F77FD4"/>
    <w:rsid w:val="001772EA"/>
  </w:style>
  <w:style w:type="paragraph" w:customStyle="1" w:styleId="D775CCF089974EAE962E999B2F47AC97">
    <w:name w:val="D775CCF089974EAE962E999B2F47AC97"/>
    <w:rsid w:val="001772EA"/>
  </w:style>
  <w:style w:type="paragraph" w:customStyle="1" w:styleId="91A8FF9AEC8645E59BCF21C10EC3B1BC">
    <w:name w:val="91A8FF9AEC8645E59BCF21C10EC3B1BC"/>
    <w:rsid w:val="001772EA"/>
  </w:style>
  <w:style w:type="paragraph" w:customStyle="1" w:styleId="8132C5F0FC12454BA21872356AE5439B">
    <w:name w:val="8132C5F0FC12454BA21872356AE5439B"/>
    <w:rsid w:val="001772EA"/>
  </w:style>
  <w:style w:type="paragraph" w:customStyle="1" w:styleId="7B8D12707D1A48BFA222400F8039DB2A">
    <w:name w:val="7B8D12707D1A48BFA222400F8039DB2A"/>
    <w:rsid w:val="001772EA"/>
  </w:style>
  <w:style w:type="paragraph" w:customStyle="1" w:styleId="0F7A9C153C5C4914B8EC275BE41C1D2C">
    <w:name w:val="0F7A9C153C5C4914B8EC275BE41C1D2C"/>
    <w:rsid w:val="001772EA"/>
  </w:style>
  <w:style w:type="paragraph" w:customStyle="1" w:styleId="62AEC2D210674A5999FA8ABDAEA10227">
    <w:name w:val="62AEC2D210674A5999FA8ABDAEA10227"/>
    <w:rsid w:val="001772EA"/>
  </w:style>
  <w:style w:type="paragraph" w:customStyle="1" w:styleId="C5A795C61EB5462D89EA1320FE4189E7">
    <w:name w:val="C5A795C61EB5462D89EA1320FE4189E7"/>
    <w:rsid w:val="001772EA"/>
  </w:style>
  <w:style w:type="paragraph" w:customStyle="1" w:styleId="AD2C3FE344D541BFB431C0898AE071DC">
    <w:name w:val="AD2C3FE344D541BFB431C0898AE071DC"/>
    <w:rsid w:val="001772EA"/>
  </w:style>
  <w:style w:type="paragraph" w:customStyle="1" w:styleId="47BB1395317B43239D6D7639053F26A4">
    <w:name w:val="47BB1395317B43239D6D7639053F26A4"/>
    <w:rsid w:val="001772EA"/>
  </w:style>
  <w:style w:type="paragraph" w:customStyle="1" w:styleId="7692DAAC9AFF4FCE9B4F304DD36EC613">
    <w:name w:val="7692DAAC9AFF4FCE9B4F304DD36EC613"/>
    <w:rsid w:val="001772EA"/>
  </w:style>
  <w:style w:type="paragraph" w:customStyle="1" w:styleId="C4969A92D2D44A0E925CE0C366825ED8">
    <w:name w:val="C4969A92D2D44A0E925CE0C366825ED8"/>
    <w:rsid w:val="001772EA"/>
  </w:style>
  <w:style w:type="paragraph" w:customStyle="1" w:styleId="92A29AB97D6E439FB2B07FF75688EB5E">
    <w:name w:val="92A29AB97D6E439FB2B07FF75688EB5E"/>
    <w:rsid w:val="001772EA"/>
  </w:style>
  <w:style w:type="paragraph" w:customStyle="1" w:styleId="9EC4677ED83045EA9684ACB95CB64F47">
    <w:name w:val="9EC4677ED83045EA9684ACB95CB64F47"/>
    <w:rsid w:val="001772EA"/>
  </w:style>
  <w:style w:type="paragraph" w:customStyle="1" w:styleId="BAAA43E0F7D448B1A33FF62555FD0C0D">
    <w:name w:val="BAAA43E0F7D448B1A33FF62555FD0C0D"/>
    <w:rsid w:val="001772EA"/>
  </w:style>
  <w:style w:type="paragraph" w:customStyle="1" w:styleId="1A07F5C4512248E19A8E903196EF41A7">
    <w:name w:val="1A07F5C4512248E19A8E903196EF41A7"/>
    <w:rsid w:val="001772EA"/>
  </w:style>
  <w:style w:type="paragraph" w:customStyle="1" w:styleId="DE8C391D69EE42E7B32879CAE8BC1BBB">
    <w:name w:val="DE8C391D69EE42E7B32879CAE8BC1BBB"/>
    <w:rsid w:val="001772EA"/>
  </w:style>
  <w:style w:type="paragraph" w:customStyle="1" w:styleId="09DF82D49FB04F7D8827CD04C9312EAC">
    <w:name w:val="09DF82D49FB04F7D8827CD04C9312EAC"/>
    <w:rsid w:val="001772EA"/>
  </w:style>
  <w:style w:type="paragraph" w:customStyle="1" w:styleId="EC47608E764E4F6EA590AC6C3B1A8C7C">
    <w:name w:val="EC47608E764E4F6EA590AC6C3B1A8C7C"/>
    <w:rsid w:val="001772EA"/>
  </w:style>
  <w:style w:type="paragraph" w:customStyle="1" w:styleId="1B1D1E0B2B23422680D7C28008934A8F">
    <w:name w:val="1B1D1E0B2B23422680D7C28008934A8F"/>
    <w:rsid w:val="001772EA"/>
  </w:style>
  <w:style w:type="paragraph" w:customStyle="1" w:styleId="57B22D50A1E9461ABF3761B6204BE1CC">
    <w:name w:val="57B22D50A1E9461ABF3761B6204BE1CC"/>
    <w:rsid w:val="001772EA"/>
  </w:style>
  <w:style w:type="paragraph" w:customStyle="1" w:styleId="888A1E463EF54E278284803E6B2A649F">
    <w:name w:val="888A1E463EF54E278284803E6B2A649F"/>
    <w:rsid w:val="001772EA"/>
  </w:style>
  <w:style w:type="paragraph" w:customStyle="1" w:styleId="13D0E2F35481440B862E97BE3C6DF89A">
    <w:name w:val="13D0E2F35481440B862E97BE3C6DF89A"/>
    <w:rsid w:val="001772EA"/>
  </w:style>
  <w:style w:type="paragraph" w:customStyle="1" w:styleId="BDA39AED0AD8407D858B16E052512B60">
    <w:name w:val="BDA39AED0AD8407D858B16E052512B60"/>
    <w:rsid w:val="001772EA"/>
  </w:style>
  <w:style w:type="paragraph" w:customStyle="1" w:styleId="4C721C7986144D30BF9B1AA2E8C50695">
    <w:name w:val="4C721C7986144D30BF9B1AA2E8C50695"/>
    <w:rsid w:val="001772EA"/>
  </w:style>
  <w:style w:type="paragraph" w:customStyle="1" w:styleId="CC066DD6433D46C6B813F73696CBD243">
    <w:name w:val="CC066DD6433D46C6B813F73696CBD243"/>
    <w:rsid w:val="001772EA"/>
  </w:style>
  <w:style w:type="paragraph" w:customStyle="1" w:styleId="93E59034A5C042DD8674E9D1FC08B5F9">
    <w:name w:val="93E59034A5C042DD8674E9D1FC08B5F9"/>
    <w:rsid w:val="001772EA"/>
  </w:style>
  <w:style w:type="paragraph" w:customStyle="1" w:styleId="081D0F77976B4B1AA016C84B0FBBE26C">
    <w:name w:val="081D0F77976B4B1AA016C84B0FBBE26C"/>
    <w:rsid w:val="001772EA"/>
  </w:style>
  <w:style w:type="paragraph" w:customStyle="1" w:styleId="24053C30C8C8476E8A06C3A1B8432DAE">
    <w:name w:val="24053C30C8C8476E8A06C3A1B8432DAE"/>
    <w:rsid w:val="001772EA"/>
  </w:style>
  <w:style w:type="paragraph" w:customStyle="1" w:styleId="817F1E9863C34E899B00165E5FD354C6">
    <w:name w:val="817F1E9863C34E899B00165E5FD354C6"/>
    <w:rsid w:val="001772EA"/>
  </w:style>
  <w:style w:type="paragraph" w:customStyle="1" w:styleId="E7C845FCEA5A4005B209A2F5520E9E74">
    <w:name w:val="E7C845FCEA5A4005B209A2F5520E9E74"/>
    <w:rsid w:val="001772EA"/>
  </w:style>
  <w:style w:type="paragraph" w:customStyle="1" w:styleId="64FB61CEF3E84251838076E5B3545978">
    <w:name w:val="64FB61CEF3E84251838076E5B3545978"/>
    <w:rsid w:val="001772EA"/>
  </w:style>
  <w:style w:type="paragraph" w:customStyle="1" w:styleId="6647D71485E44736A5E0E2EE54B209E3">
    <w:name w:val="6647D71485E44736A5E0E2EE54B209E3"/>
    <w:rsid w:val="001772EA"/>
  </w:style>
  <w:style w:type="paragraph" w:customStyle="1" w:styleId="1BB0C61C10254C96A35D4AD72FE60365">
    <w:name w:val="1BB0C61C10254C96A35D4AD72FE60365"/>
    <w:rsid w:val="001772EA"/>
  </w:style>
  <w:style w:type="paragraph" w:customStyle="1" w:styleId="BF391924AD2A498E9A8ED3FF44593905">
    <w:name w:val="BF391924AD2A498E9A8ED3FF44593905"/>
    <w:rsid w:val="001772EA"/>
  </w:style>
  <w:style w:type="paragraph" w:customStyle="1" w:styleId="92D8E5B17C794355B7556783C13FAF55">
    <w:name w:val="92D8E5B17C794355B7556783C13FAF55"/>
    <w:rsid w:val="001772EA"/>
  </w:style>
  <w:style w:type="paragraph" w:customStyle="1" w:styleId="12A5381325E54D7590D3DFE19D3BFEE7">
    <w:name w:val="12A5381325E54D7590D3DFE19D3BFEE7"/>
    <w:rsid w:val="001772EA"/>
  </w:style>
  <w:style w:type="paragraph" w:customStyle="1" w:styleId="41C1F965F98746DE9E1BFAFB47B995A9">
    <w:name w:val="41C1F965F98746DE9E1BFAFB47B995A9"/>
    <w:rsid w:val="001772EA"/>
  </w:style>
  <w:style w:type="paragraph" w:customStyle="1" w:styleId="BD0ADC1C426B471DAD6EB17B327FA337">
    <w:name w:val="BD0ADC1C426B471DAD6EB17B327FA337"/>
    <w:rsid w:val="001772EA"/>
  </w:style>
  <w:style w:type="paragraph" w:customStyle="1" w:styleId="36D83DAB5E034C8DA340E1514104D143">
    <w:name w:val="36D83DAB5E034C8DA340E1514104D143"/>
    <w:rsid w:val="001772EA"/>
  </w:style>
  <w:style w:type="paragraph" w:customStyle="1" w:styleId="06B0FB869581496C84AEB176D9CFBE25">
    <w:name w:val="06B0FB869581496C84AEB176D9CFBE25"/>
    <w:rsid w:val="001772EA"/>
  </w:style>
  <w:style w:type="paragraph" w:customStyle="1" w:styleId="E06E94398248479A88C61FED46508C31">
    <w:name w:val="E06E94398248479A88C61FED46508C31"/>
    <w:rsid w:val="001772EA"/>
  </w:style>
  <w:style w:type="paragraph" w:customStyle="1" w:styleId="401EA687ED8E4D32B183CB753E49FDF1">
    <w:name w:val="401EA687ED8E4D32B183CB753E49FDF1"/>
    <w:rsid w:val="001772EA"/>
  </w:style>
  <w:style w:type="paragraph" w:customStyle="1" w:styleId="277A9ED086CD49F38EA1B99B03A54280">
    <w:name w:val="277A9ED086CD49F38EA1B99B03A54280"/>
    <w:rsid w:val="001772EA"/>
  </w:style>
  <w:style w:type="paragraph" w:customStyle="1" w:styleId="8D9534E0F73A4528B8E7E77DF77D5B10">
    <w:name w:val="8D9534E0F73A4528B8E7E77DF77D5B10"/>
    <w:rsid w:val="001772EA"/>
  </w:style>
  <w:style w:type="paragraph" w:customStyle="1" w:styleId="91B0CF31C817456E94DFF1EBE8C12064">
    <w:name w:val="91B0CF31C817456E94DFF1EBE8C12064"/>
    <w:rsid w:val="001772EA"/>
  </w:style>
  <w:style w:type="paragraph" w:customStyle="1" w:styleId="E86D1C10EFFD41C0B797D7BA7021B9A7">
    <w:name w:val="E86D1C10EFFD41C0B797D7BA7021B9A7"/>
    <w:rsid w:val="001772EA"/>
  </w:style>
  <w:style w:type="paragraph" w:customStyle="1" w:styleId="A9C73631FF764F15A6252B43351E680C">
    <w:name w:val="A9C73631FF764F15A6252B43351E680C"/>
    <w:rsid w:val="001772EA"/>
  </w:style>
  <w:style w:type="paragraph" w:customStyle="1" w:styleId="D0D8CE933B8548E29CDFC39BD8267B5C">
    <w:name w:val="D0D8CE933B8548E29CDFC39BD8267B5C"/>
    <w:rsid w:val="001772EA"/>
  </w:style>
  <w:style w:type="paragraph" w:customStyle="1" w:styleId="8F5B11C14E1A44A7B661C63533ECF1F2">
    <w:name w:val="8F5B11C14E1A44A7B661C63533ECF1F2"/>
    <w:rsid w:val="001772EA"/>
  </w:style>
  <w:style w:type="paragraph" w:customStyle="1" w:styleId="F6CE843034C549598B3703BF156254EB">
    <w:name w:val="F6CE843034C549598B3703BF156254EB"/>
    <w:rsid w:val="001772EA"/>
  </w:style>
  <w:style w:type="paragraph" w:customStyle="1" w:styleId="79585BDC025A4CF1A6F2C1DF4D16987B">
    <w:name w:val="79585BDC025A4CF1A6F2C1DF4D16987B"/>
    <w:rsid w:val="001772EA"/>
  </w:style>
  <w:style w:type="paragraph" w:customStyle="1" w:styleId="C3D06BF6F4DE42498A162DC57286117E">
    <w:name w:val="C3D06BF6F4DE42498A162DC57286117E"/>
    <w:rsid w:val="001772EA"/>
  </w:style>
  <w:style w:type="paragraph" w:customStyle="1" w:styleId="3DC292609A1E4CCBA4BC3C1267CD6CFC">
    <w:name w:val="3DC292609A1E4CCBA4BC3C1267CD6CFC"/>
    <w:rsid w:val="001772EA"/>
  </w:style>
  <w:style w:type="paragraph" w:customStyle="1" w:styleId="409C981D6A07426B9C1919AD3700FE83">
    <w:name w:val="409C981D6A07426B9C1919AD3700FE83"/>
    <w:rsid w:val="001772EA"/>
  </w:style>
  <w:style w:type="paragraph" w:customStyle="1" w:styleId="F4C44E1D599E4CB496FBAEC22A7D438A">
    <w:name w:val="F4C44E1D599E4CB496FBAEC22A7D438A"/>
    <w:rsid w:val="001772EA"/>
  </w:style>
  <w:style w:type="paragraph" w:customStyle="1" w:styleId="53C65F6EA85E459AAE17B8F41B1D68EF">
    <w:name w:val="53C65F6EA85E459AAE17B8F41B1D68EF"/>
    <w:rsid w:val="001772EA"/>
  </w:style>
  <w:style w:type="paragraph" w:customStyle="1" w:styleId="DC37D6F2DAA244908879E00ACF79E475">
    <w:name w:val="DC37D6F2DAA244908879E00ACF79E475"/>
    <w:rsid w:val="001772EA"/>
  </w:style>
  <w:style w:type="paragraph" w:customStyle="1" w:styleId="EBC382932D38499E8B78261B26C1545E">
    <w:name w:val="EBC382932D38499E8B78261B26C1545E"/>
    <w:rsid w:val="001772EA"/>
  </w:style>
  <w:style w:type="paragraph" w:customStyle="1" w:styleId="27288E20CC604BF0B8C9EE0AF377CA49">
    <w:name w:val="27288E20CC604BF0B8C9EE0AF377CA49"/>
    <w:rsid w:val="001772EA"/>
  </w:style>
  <w:style w:type="paragraph" w:customStyle="1" w:styleId="E10AB10BC4774FA0ADEF514D2FDAF0A2">
    <w:name w:val="E10AB10BC4774FA0ADEF514D2FDAF0A2"/>
    <w:rsid w:val="001772EA"/>
  </w:style>
  <w:style w:type="paragraph" w:customStyle="1" w:styleId="6D422DD1243444289636D72EBB602F11">
    <w:name w:val="6D422DD1243444289636D72EBB602F11"/>
    <w:rsid w:val="001772EA"/>
  </w:style>
  <w:style w:type="paragraph" w:customStyle="1" w:styleId="EFC972425D1F495F90856509838BC84F">
    <w:name w:val="EFC972425D1F495F90856509838BC84F"/>
    <w:rsid w:val="001772EA"/>
  </w:style>
  <w:style w:type="paragraph" w:customStyle="1" w:styleId="BEF11EACD4B04B669A821B3854EEF4BE">
    <w:name w:val="BEF11EACD4B04B669A821B3854EEF4BE"/>
    <w:rsid w:val="001772EA"/>
  </w:style>
  <w:style w:type="paragraph" w:customStyle="1" w:styleId="6188CB47A4BA400CAAF7442C82C7B9E8">
    <w:name w:val="6188CB47A4BA400CAAF7442C82C7B9E8"/>
    <w:rsid w:val="001772EA"/>
  </w:style>
  <w:style w:type="paragraph" w:customStyle="1" w:styleId="C9EA2C7FE3D34ADDB66459C03BDBF6CB">
    <w:name w:val="C9EA2C7FE3D34ADDB66459C03BDBF6CB"/>
    <w:rsid w:val="001772EA"/>
  </w:style>
  <w:style w:type="paragraph" w:customStyle="1" w:styleId="450F70460F334BDB9BD2AC4F59F904DB">
    <w:name w:val="450F70460F334BDB9BD2AC4F59F904DB"/>
    <w:rsid w:val="001772EA"/>
  </w:style>
  <w:style w:type="paragraph" w:customStyle="1" w:styleId="DEE139E294594BAF9137EB6BD68D6949">
    <w:name w:val="DEE139E294594BAF9137EB6BD68D6949"/>
    <w:rsid w:val="001772EA"/>
  </w:style>
  <w:style w:type="paragraph" w:customStyle="1" w:styleId="EF875E29B6F54941AFB5E80A3E46BD5E">
    <w:name w:val="EF875E29B6F54941AFB5E80A3E46BD5E"/>
    <w:rsid w:val="001772EA"/>
  </w:style>
  <w:style w:type="paragraph" w:customStyle="1" w:styleId="EC81BCCE6FE14BA08A07A19A26C8EFA7">
    <w:name w:val="EC81BCCE6FE14BA08A07A19A26C8EFA7"/>
    <w:rsid w:val="001772EA"/>
  </w:style>
  <w:style w:type="paragraph" w:customStyle="1" w:styleId="116F97DE73FB402BBCA7B279A2C7ED5C">
    <w:name w:val="116F97DE73FB402BBCA7B279A2C7ED5C"/>
    <w:rsid w:val="001772EA"/>
  </w:style>
  <w:style w:type="paragraph" w:customStyle="1" w:styleId="1B9ED93C3ECF4B82B5E3750E49D63867">
    <w:name w:val="1B9ED93C3ECF4B82B5E3750E49D63867"/>
    <w:rsid w:val="001772EA"/>
  </w:style>
  <w:style w:type="paragraph" w:customStyle="1" w:styleId="AB49948F6A5A40209C3AFE24460CA48C">
    <w:name w:val="AB49948F6A5A40209C3AFE24460CA48C"/>
    <w:rsid w:val="001772EA"/>
  </w:style>
  <w:style w:type="paragraph" w:customStyle="1" w:styleId="662D387DD86D4A10B72993AD6690CE4D">
    <w:name w:val="662D387DD86D4A10B72993AD6690CE4D"/>
    <w:rsid w:val="001772EA"/>
  </w:style>
  <w:style w:type="paragraph" w:customStyle="1" w:styleId="BDDE1E147B1942F8AE07990411169127">
    <w:name w:val="BDDE1E147B1942F8AE07990411169127"/>
    <w:rsid w:val="001772EA"/>
  </w:style>
  <w:style w:type="paragraph" w:customStyle="1" w:styleId="59E53E0D643A49088EAC876588FC125D">
    <w:name w:val="59E53E0D643A49088EAC876588FC125D"/>
    <w:rsid w:val="001772EA"/>
  </w:style>
  <w:style w:type="paragraph" w:customStyle="1" w:styleId="AF5BA83C88194ED0BDD82C72D5AA931D">
    <w:name w:val="AF5BA83C88194ED0BDD82C72D5AA931D"/>
    <w:rsid w:val="001772EA"/>
  </w:style>
  <w:style w:type="paragraph" w:customStyle="1" w:styleId="27275D445EF646E19FE3E28398E642BE">
    <w:name w:val="27275D445EF646E19FE3E28398E642BE"/>
    <w:rsid w:val="001772EA"/>
  </w:style>
  <w:style w:type="paragraph" w:customStyle="1" w:styleId="7CFAFE18286A431BBC065DE343C3F9AD">
    <w:name w:val="7CFAFE18286A431BBC065DE343C3F9AD"/>
    <w:rsid w:val="001772EA"/>
  </w:style>
  <w:style w:type="paragraph" w:customStyle="1" w:styleId="2EBDAF696CAC4EED9A91A8A2B2978B5F">
    <w:name w:val="2EBDAF696CAC4EED9A91A8A2B2978B5F"/>
    <w:rsid w:val="001772EA"/>
  </w:style>
  <w:style w:type="paragraph" w:customStyle="1" w:styleId="3BD16A2E80B64DE49AD8F4BFE3EBB9E9">
    <w:name w:val="3BD16A2E80B64DE49AD8F4BFE3EBB9E9"/>
    <w:rsid w:val="001772EA"/>
  </w:style>
  <w:style w:type="paragraph" w:customStyle="1" w:styleId="86234F49DB4D47FCB4436AE97492ACDA">
    <w:name w:val="86234F49DB4D47FCB4436AE97492ACDA"/>
    <w:rsid w:val="001772EA"/>
  </w:style>
  <w:style w:type="paragraph" w:customStyle="1" w:styleId="B20CE50056BC47638D1B612586F66AA3">
    <w:name w:val="B20CE50056BC47638D1B612586F66AA3"/>
    <w:rsid w:val="001772EA"/>
  </w:style>
  <w:style w:type="paragraph" w:customStyle="1" w:styleId="53A37E1450404B72A2DDF738E4A62876">
    <w:name w:val="53A37E1450404B72A2DDF738E4A62876"/>
    <w:rsid w:val="001772EA"/>
  </w:style>
  <w:style w:type="paragraph" w:customStyle="1" w:styleId="31D21B483A9D4A688E1FCE3C21A427E3">
    <w:name w:val="31D21B483A9D4A688E1FCE3C21A427E3"/>
    <w:rsid w:val="001772EA"/>
  </w:style>
  <w:style w:type="paragraph" w:customStyle="1" w:styleId="995027CC6D684B8CB6BB3161812508C8">
    <w:name w:val="995027CC6D684B8CB6BB3161812508C8"/>
    <w:rsid w:val="001772EA"/>
  </w:style>
  <w:style w:type="paragraph" w:customStyle="1" w:styleId="6EFF7E8BB6A04F48AE2BFB57CAFFD845">
    <w:name w:val="6EFF7E8BB6A04F48AE2BFB57CAFFD845"/>
    <w:rsid w:val="001772EA"/>
  </w:style>
  <w:style w:type="paragraph" w:customStyle="1" w:styleId="235FF9120D684B23AEC703FF69FB8403">
    <w:name w:val="235FF9120D684B23AEC703FF69FB8403"/>
    <w:rsid w:val="001772EA"/>
  </w:style>
  <w:style w:type="paragraph" w:customStyle="1" w:styleId="AC035F3B7384463EB1139C4EA89C707A">
    <w:name w:val="AC035F3B7384463EB1139C4EA89C707A"/>
    <w:rsid w:val="001772EA"/>
  </w:style>
  <w:style w:type="paragraph" w:customStyle="1" w:styleId="2362F89E87234B81BFF6F0BE5BE5A3A9">
    <w:name w:val="2362F89E87234B81BFF6F0BE5BE5A3A9"/>
    <w:rsid w:val="001772EA"/>
  </w:style>
  <w:style w:type="paragraph" w:customStyle="1" w:styleId="6D00F38194A04FE9956D2B83B5A49AD6">
    <w:name w:val="6D00F38194A04FE9956D2B83B5A49AD6"/>
    <w:rsid w:val="001772EA"/>
  </w:style>
  <w:style w:type="paragraph" w:customStyle="1" w:styleId="75776FBC6C3042C897F79B04659230E5">
    <w:name w:val="75776FBC6C3042C897F79B04659230E5"/>
    <w:rsid w:val="001772EA"/>
  </w:style>
  <w:style w:type="paragraph" w:customStyle="1" w:styleId="204FF42D544F44A8BBA141F6488FDC29">
    <w:name w:val="204FF42D544F44A8BBA141F6488FDC29"/>
    <w:rsid w:val="001772EA"/>
  </w:style>
  <w:style w:type="paragraph" w:customStyle="1" w:styleId="BDD01983397D4999911E6C0DD1964A9B">
    <w:name w:val="BDD01983397D4999911E6C0DD1964A9B"/>
    <w:rsid w:val="001772EA"/>
  </w:style>
  <w:style w:type="paragraph" w:customStyle="1" w:styleId="A4231EA55E674884AD95C13729553D36">
    <w:name w:val="A4231EA55E674884AD95C13729553D36"/>
    <w:rsid w:val="001772EA"/>
  </w:style>
  <w:style w:type="paragraph" w:customStyle="1" w:styleId="059C861FBF1042A6847F9FF42543F9D5">
    <w:name w:val="059C861FBF1042A6847F9FF42543F9D5"/>
    <w:rsid w:val="001772EA"/>
  </w:style>
  <w:style w:type="paragraph" w:customStyle="1" w:styleId="F68C959ADF924A12AF2DF15AC5171FFD">
    <w:name w:val="F68C959ADF924A12AF2DF15AC5171FFD"/>
    <w:rsid w:val="001772EA"/>
  </w:style>
  <w:style w:type="paragraph" w:customStyle="1" w:styleId="70366CE93823466AB617E467D1F11EA5">
    <w:name w:val="70366CE93823466AB617E467D1F11EA5"/>
    <w:rsid w:val="001772EA"/>
  </w:style>
  <w:style w:type="paragraph" w:customStyle="1" w:styleId="A4AAE13AD6DF40FA890E0BC9CB01A2B1">
    <w:name w:val="A4AAE13AD6DF40FA890E0BC9CB01A2B1"/>
    <w:rsid w:val="001772EA"/>
  </w:style>
  <w:style w:type="paragraph" w:customStyle="1" w:styleId="E7BA255D6ABB4083B83C549DE6D7495A">
    <w:name w:val="E7BA255D6ABB4083B83C549DE6D7495A"/>
    <w:rsid w:val="001772EA"/>
  </w:style>
  <w:style w:type="paragraph" w:customStyle="1" w:styleId="811D7EA199C14DE0B3E76E5605DE60DA">
    <w:name w:val="811D7EA199C14DE0B3E76E5605DE60DA"/>
    <w:rsid w:val="001772EA"/>
  </w:style>
  <w:style w:type="paragraph" w:customStyle="1" w:styleId="7AC2EC48FDFD4C29BF57C05098674000">
    <w:name w:val="7AC2EC48FDFD4C29BF57C05098674000"/>
    <w:rsid w:val="001772EA"/>
  </w:style>
  <w:style w:type="paragraph" w:customStyle="1" w:styleId="708698875947454CABC19B45705CBB26">
    <w:name w:val="708698875947454CABC19B45705CBB26"/>
    <w:rsid w:val="001772EA"/>
  </w:style>
  <w:style w:type="paragraph" w:customStyle="1" w:styleId="A7A043B4447D45D5A2C892FAF93E7E26">
    <w:name w:val="A7A043B4447D45D5A2C892FAF93E7E26"/>
    <w:rsid w:val="001772EA"/>
  </w:style>
  <w:style w:type="paragraph" w:customStyle="1" w:styleId="50BF2C994C6C40E58338434E4613EC58">
    <w:name w:val="50BF2C994C6C40E58338434E4613EC58"/>
    <w:rsid w:val="001772EA"/>
  </w:style>
  <w:style w:type="paragraph" w:customStyle="1" w:styleId="F7681F3CAD2B48F196D0B396FBC870E2">
    <w:name w:val="F7681F3CAD2B48F196D0B396FBC870E2"/>
    <w:rsid w:val="001772EA"/>
  </w:style>
  <w:style w:type="paragraph" w:customStyle="1" w:styleId="A96D114022F743C28955BE2BE6FF27C3">
    <w:name w:val="A96D114022F743C28955BE2BE6FF27C3"/>
    <w:rsid w:val="001772EA"/>
  </w:style>
  <w:style w:type="paragraph" w:customStyle="1" w:styleId="7D2486796A5649B19608DCDE4BD8EF52">
    <w:name w:val="7D2486796A5649B19608DCDE4BD8EF52"/>
    <w:rsid w:val="001772EA"/>
  </w:style>
  <w:style w:type="paragraph" w:customStyle="1" w:styleId="459AA4DDA98F4CC090B87D8ADC6F76E6">
    <w:name w:val="459AA4DDA98F4CC090B87D8ADC6F76E6"/>
    <w:rsid w:val="001772EA"/>
  </w:style>
  <w:style w:type="paragraph" w:customStyle="1" w:styleId="2EF848C6A1F04AD686064EA4FF379345">
    <w:name w:val="2EF848C6A1F04AD686064EA4FF379345"/>
    <w:rsid w:val="001772EA"/>
  </w:style>
  <w:style w:type="paragraph" w:customStyle="1" w:styleId="746CEB14A90F4DDDACE3BD835AF907FF">
    <w:name w:val="746CEB14A90F4DDDACE3BD835AF907FF"/>
    <w:rsid w:val="001772EA"/>
  </w:style>
  <w:style w:type="paragraph" w:customStyle="1" w:styleId="76B77B39B4184CA79C1F847E04B3BEB9">
    <w:name w:val="76B77B39B4184CA79C1F847E04B3BEB9"/>
    <w:rsid w:val="001772EA"/>
  </w:style>
  <w:style w:type="paragraph" w:customStyle="1" w:styleId="2F530882D289465097918525A321D643">
    <w:name w:val="2F530882D289465097918525A321D643"/>
    <w:rsid w:val="001772EA"/>
  </w:style>
  <w:style w:type="paragraph" w:customStyle="1" w:styleId="3BB8EE0D372747BF9880E63941F0E020">
    <w:name w:val="3BB8EE0D372747BF9880E63941F0E020"/>
    <w:rsid w:val="001772EA"/>
  </w:style>
  <w:style w:type="paragraph" w:customStyle="1" w:styleId="BAA81FD0F4D54259B34AFE294A257BC8">
    <w:name w:val="BAA81FD0F4D54259B34AFE294A257BC8"/>
    <w:rsid w:val="001772EA"/>
  </w:style>
  <w:style w:type="paragraph" w:customStyle="1" w:styleId="9EA5A48A1C7F4AB5901F9E29CABE7CA6">
    <w:name w:val="9EA5A48A1C7F4AB5901F9E29CABE7CA6"/>
    <w:rsid w:val="001772EA"/>
  </w:style>
  <w:style w:type="paragraph" w:customStyle="1" w:styleId="949DB8B992CD4FFD9C37DB4467698755">
    <w:name w:val="949DB8B992CD4FFD9C37DB4467698755"/>
    <w:rsid w:val="001772EA"/>
  </w:style>
  <w:style w:type="paragraph" w:customStyle="1" w:styleId="3D44A0EB12F24132B1614DAFDC7678F9">
    <w:name w:val="3D44A0EB12F24132B1614DAFDC7678F9"/>
    <w:rsid w:val="001772EA"/>
  </w:style>
  <w:style w:type="paragraph" w:customStyle="1" w:styleId="21EC958CE7CC4F5BA86A4898C89E3F9C">
    <w:name w:val="21EC958CE7CC4F5BA86A4898C89E3F9C"/>
    <w:rsid w:val="001772EA"/>
  </w:style>
  <w:style w:type="paragraph" w:customStyle="1" w:styleId="019FA0E2D117453E9EFF846224E0FA9F">
    <w:name w:val="019FA0E2D117453E9EFF846224E0FA9F"/>
    <w:rsid w:val="001772EA"/>
  </w:style>
  <w:style w:type="paragraph" w:customStyle="1" w:styleId="049CE3BE71054D0ABDFE9CF7A0F85FF2">
    <w:name w:val="049CE3BE71054D0ABDFE9CF7A0F85FF2"/>
    <w:rsid w:val="001772EA"/>
  </w:style>
  <w:style w:type="paragraph" w:customStyle="1" w:styleId="1AF18A82B7FE4E61A5C3B7F23CF8E346">
    <w:name w:val="1AF18A82B7FE4E61A5C3B7F23CF8E346"/>
    <w:rsid w:val="001772EA"/>
  </w:style>
  <w:style w:type="paragraph" w:customStyle="1" w:styleId="BC7F52175DEC4D7ABF9003176B31E316">
    <w:name w:val="BC7F52175DEC4D7ABF9003176B31E316"/>
    <w:rsid w:val="001772EA"/>
  </w:style>
  <w:style w:type="paragraph" w:customStyle="1" w:styleId="88F6B56B9F554281803AEAC9AA8E56B6">
    <w:name w:val="88F6B56B9F554281803AEAC9AA8E56B6"/>
    <w:rsid w:val="001772EA"/>
  </w:style>
  <w:style w:type="paragraph" w:customStyle="1" w:styleId="05B91E5364274BEB903F51B417688294">
    <w:name w:val="05B91E5364274BEB903F51B417688294"/>
    <w:rsid w:val="001772EA"/>
  </w:style>
  <w:style w:type="paragraph" w:customStyle="1" w:styleId="1141D43094634F23B646BBF49762E078">
    <w:name w:val="1141D43094634F23B646BBF49762E078"/>
    <w:rsid w:val="001772EA"/>
  </w:style>
  <w:style w:type="paragraph" w:customStyle="1" w:styleId="E74401A098CD49A59142512836C8E3EC">
    <w:name w:val="E74401A098CD49A59142512836C8E3EC"/>
    <w:rsid w:val="001772EA"/>
  </w:style>
  <w:style w:type="paragraph" w:customStyle="1" w:styleId="593B3958477F433985E124EDACE3722D">
    <w:name w:val="593B3958477F433985E124EDACE3722D"/>
    <w:rsid w:val="001772EA"/>
  </w:style>
  <w:style w:type="paragraph" w:customStyle="1" w:styleId="A51109FBB8BF4DCA9DE8BB5E65DBE645">
    <w:name w:val="A51109FBB8BF4DCA9DE8BB5E65DBE645"/>
    <w:rsid w:val="001772EA"/>
  </w:style>
  <w:style w:type="paragraph" w:customStyle="1" w:styleId="9E64A293D96D46978AE68DD2329B817A">
    <w:name w:val="9E64A293D96D46978AE68DD2329B817A"/>
    <w:rsid w:val="001772EA"/>
  </w:style>
  <w:style w:type="paragraph" w:customStyle="1" w:styleId="F5053607EB1B4D71A1D0F3CC0AEA9913">
    <w:name w:val="F5053607EB1B4D71A1D0F3CC0AEA9913"/>
    <w:rsid w:val="001772EA"/>
  </w:style>
  <w:style w:type="paragraph" w:customStyle="1" w:styleId="2EE7D617B3A7425F91D2F914374C9FFF">
    <w:name w:val="2EE7D617B3A7425F91D2F914374C9FFF"/>
    <w:rsid w:val="001772EA"/>
  </w:style>
  <w:style w:type="paragraph" w:customStyle="1" w:styleId="7D5A96CEA60642698C466581812BD9D8">
    <w:name w:val="7D5A96CEA60642698C466581812BD9D8"/>
    <w:rsid w:val="001772EA"/>
  </w:style>
  <w:style w:type="paragraph" w:customStyle="1" w:styleId="408EEA465CF64AC3994ABA916FFAF05E">
    <w:name w:val="408EEA465CF64AC3994ABA916FFAF05E"/>
    <w:rsid w:val="001772EA"/>
  </w:style>
  <w:style w:type="paragraph" w:customStyle="1" w:styleId="AEB574A0982E4EF7A1EEBA033B9AC998">
    <w:name w:val="AEB574A0982E4EF7A1EEBA033B9AC998"/>
    <w:rsid w:val="001772EA"/>
  </w:style>
  <w:style w:type="paragraph" w:customStyle="1" w:styleId="BD27F8E8788C4564ABEF8DDD9A77F012">
    <w:name w:val="BD27F8E8788C4564ABEF8DDD9A77F012"/>
    <w:rsid w:val="001772EA"/>
  </w:style>
  <w:style w:type="paragraph" w:customStyle="1" w:styleId="2A4AA4F3833943359C34B8E16B149D84">
    <w:name w:val="2A4AA4F3833943359C34B8E16B149D84"/>
    <w:rsid w:val="001772EA"/>
  </w:style>
  <w:style w:type="paragraph" w:customStyle="1" w:styleId="942B75A434904F35A305E99C6F57343C">
    <w:name w:val="942B75A434904F35A305E99C6F57343C"/>
    <w:rsid w:val="001772EA"/>
  </w:style>
  <w:style w:type="paragraph" w:customStyle="1" w:styleId="E09A29D475434D90B53C1F4110C28C22">
    <w:name w:val="E09A29D475434D90B53C1F4110C28C22"/>
    <w:rsid w:val="001772EA"/>
  </w:style>
  <w:style w:type="paragraph" w:customStyle="1" w:styleId="E632AF78C0124A21986FC67D382DDE6D">
    <w:name w:val="E632AF78C0124A21986FC67D382DDE6D"/>
    <w:rsid w:val="001772EA"/>
  </w:style>
  <w:style w:type="paragraph" w:customStyle="1" w:styleId="988D84F55E0944F4B6890CFF190B035F">
    <w:name w:val="988D84F55E0944F4B6890CFF190B035F"/>
    <w:rsid w:val="001772EA"/>
  </w:style>
  <w:style w:type="paragraph" w:customStyle="1" w:styleId="A68E02A6D4F24540ABA51667E6B57680">
    <w:name w:val="A68E02A6D4F24540ABA51667E6B57680"/>
    <w:rsid w:val="001772EA"/>
  </w:style>
  <w:style w:type="paragraph" w:customStyle="1" w:styleId="0EB6582B0F734A15B4E38D4FC74052D8">
    <w:name w:val="0EB6582B0F734A15B4E38D4FC74052D8"/>
    <w:rsid w:val="001772EA"/>
  </w:style>
  <w:style w:type="paragraph" w:customStyle="1" w:styleId="AAA955109B0343389B52935330126498">
    <w:name w:val="AAA955109B0343389B52935330126498"/>
    <w:rsid w:val="001772EA"/>
  </w:style>
  <w:style w:type="paragraph" w:customStyle="1" w:styleId="E838F35A0B094DB28102E28839A6FF4C">
    <w:name w:val="E838F35A0B094DB28102E28839A6FF4C"/>
    <w:rsid w:val="001772EA"/>
  </w:style>
  <w:style w:type="paragraph" w:customStyle="1" w:styleId="F005B196A6E3493AB4C897303BBA0065">
    <w:name w:val="F005B196A6E3493AB4C897303BBA0065"/>
    <w:rsid w:val="001772EA"/>
  </w:style>
  <w:style w:type="paragraph" w:customStyle="1" w:styleId="34C785A10D1E456E809FDF514DA9E409">
    <w:name w:val="34C785A10D1E456E809FDF514DA9E409"/>
    <w:rsid w:val="001772EA"/>
  </w:style>
  <w:style w:type="paragraph" w:customStyle="1" w:styleId="1223FE1D86494276B009E968E1734C5A">
    <w:name w:val="1223FE1D86494276B009E968E1734C5A"/>
    <w:rsid w:val="001772EA"/>
  </w:style>
  <w:style w:type="paragraph" w:customStyle="1" w:styleId="92B257D002EF480D9D83427AADD6F3DB">
    <w:name w:val="92B257D002EF480D9D83427AADD6F3DB"/>
    <w:rsid w:val="001772EA"/>
  </w:style>
  <w:style w:type="paragraph" w:customStyle="1" w:styleId="027D619EB646452490B47BFE223FA799">
    <w:name w:val="027D619EB646452490B47BFE223FA799"/>
    <w:rsid w:val="001772EA"/>
  </w:style>
  <w:style w:type="paragraph" w:customStyle="1" w:styleId="FFF077CDDE0A42E790711BAABA69C00C">
    <w:name w:val="FFF077CDDE0A42E790711BAABA69C00C"/>
    <w:rsid w:val="001772EA"/>
  </w:style>
  <w:style w:type="paragraph" w:customStyle="1" w:styleId="C1C9AA41607E4493891B92781B972C6F">
    <w:name w:val="C1C9AA41607E4493891B92781B972C6F"/>
    <w:rsid w:val="001772EA"/>
  </w:style>
  <w:style w:type="paragraph" w:customStyle="1" w:styleId="DB8A92961729497B93DDB87C32F75D95">
    <w:name w:val="DB8A92961729497B93DDB87C32F75D95"/>
    <w:rsid w:val="001772EA"/>
  </w:style>
  <w:style w:type="paragraph" w:customStyle="1" w:styleId="0597E44938254BAD862AABE43E873A33">
    <w:name w:val="0597E44938254BAD862AABE43E873A33"/>
    <w:rsid w:val="001772EA"/>
  </w:style>
  <w:style w:type="paragraph" w:customStyle="1" w:styleId="00C817941DCC4307B91A0B2A53923ED5">
    <w:name w:val="00C817941DCC4307B91A0B2A53923ED5"/>
    <w:rsid w:val="001772EA"/>
  </w:style>
  <w:style w:type="paragraph" w:customStyle="1" w:styleId="724793AFF7774AB8A3C0E6E85B2B6C1E">
    <w:name w:val="724793AFF7774AB8A3C0E6E85B2B6C1E"/>
    <w:rsid w:val="001772EA"/>
  </w:style>
  <w:style w:type="paragraph" w:customStyle="1" w:styleId="8D0ADC7D899742CEA7A25623EF9BE5E0">
    <w:name w:val="8D0ADC7D899742CEA7A25623EF9BE5E0"/>
    <w:rsid w:val="001772EA"/>
  </w:style>
  <w:style w:type="paragraph" w:customStyle="1" w:styleId="6B32FFFF86FC4796B0AD00EE250DFDCD">
    <w:name w:val="6B32FFFF86FC4796B0AD00EE250DFDCD"/>
    <w:rsid w:val="001772EA"/>
  </w:style>
  <w:style w:type="paragraph" w:customStyle="1" w:styleId="FC446E97D63A408E89818E4522306BEC">
    <w:name w:val="FC446E97D63A408E89818E4522306BEC"/>
    <w:rsid w:val="001772EA"/>
  </w:style>
  <w:style w:type="paragraph" w:customStyle="1" w:styleId="29BD955025EE48DD9C8F2BE87EB64161">
    <w:name w:val="29BD955025EE48DD9C8F2BE87EB64161"/>
    <w:rsid w:val="001772EA"/>
  </w:style>
  <w:style w:type="paragraph" w:customStyle="1" w:styleId="4DFBDF0F664F4BCDAEA090372A382D04">
    <w:name w:val="4DFBDF0F664F4BCDAEA090372A382D04"/>
    <w:rsid w:val="001772EA"/>
  </w:style>
  <w:style w:type="paragraph" w:customStyle="1" w:styleId="36AAAD6B89B24C8DA5B51542004EE61A">
    <w:name w:val="36AAAD6B89B24C8DA5B51542004EE61A"/>
    <w:rsid w:val="001772EA"/>
  </w:style>
  <w:style w:type="paragraph" w:customStyle="1" w:styleId="FF380AE653A84C69A4CAFBDE58892F12">
    <w:name w:val="FF380AE653A84C69A4CAFBDE58892F12"/>
    <w:rsid w:val="001772EA"/>
  </w:style>
  <w:style w:type="paragraph" w:customStyle="1" w:styleId="D9A36EB0DB804D399788ECA083F86031">
    <w:name w:val="D9A36EB0DB804D399788ECA083F86031"/>
    <w:rsid w:val="001772EA"/>
  </w:style>
  <w:style w:type="paragraph" w:customStyle="1" w:styleId="7D30A99EF4F6454BA88F6F878EB51E50">
    <w:name w:val="7D30A99EF4F6454BA88F6F878EB51E50"/>
    <w:rsid w:val="001772EA"/>
  </w:style>
  <w:style w:type="paragraph" w:customStyle="1" w:styleId="FE1D855AED6C47FEBE5E66EE4EDB9BF6">
    <w:name w:val="FE1D855AED6C47FEBE5E66EE4EDB9BF6"/>
    <w:rsid w:val="001772EA"/>
  </w:style>
  <w:style w:type="paragraph" w:customStyle="1" w:styleId="0A9E498AD78D4EBBBDFD1AFCC3D2AB62">
    <w:name w:val="0A9E498AD78D4EBBBDFD1AFCC3D2AB62"/>
    <w:rsid w:val="001772EA"/>
  </w:style>
  <w:style w:type="paragraph" w:customStyle="1" w:styleId="A34C750ADBB14F57812B7D1E7E520C92">
    <w:name w:val="A34C750ADBB14F57812B7D1E7E520C92"/>
    <w:rsid w:val="001772EA"/>
  </w:style>
  <w:style w:type="paragraph" w:customStyle="1" w:styleId="CF62E2DCCE71494F8FE31D5ACD454DDB">
    <w:name w:val="CF62E2DCCE71494F8FE31D5ACD454DDB"/>
    <w:rsid w:val="001772EA"/>
  </w:style>
  <w:style w:type="paragraph" w:customStyle="1" w:styleId="9AF690F249D64A93993CD03437A397FC">
    <w:name w:val="9AF690F249D64A93993CD03437A397FC"/>
    <w:rsid w:val="001772EA"/>
  </w:style>
  <w:style w:type="paragraph" w:customStyle="1" w:styleId="B359719EF9BB4975B290AD488864EFAA">
    <w:name w:val="B359719EF9BB4975B290AD488864EFAA"/>
    <w:rsid w:val="001772EA"/>
  </w:style>
  <w:style w:type="paragraph" w:customStyle="1" w:styleId="A5A9725C942142D8B2A91BBD8A19BE35">
    <w:name w:val="A5A9725C942142D8B2A91BBD8A19BE35"/>
    <w:rsid w:val="001772EA"/>
  </w:style>
  <w:style w:type="paragraph" w:customStyle="1" w:styleId="E4A8EFE6F80E4045B8C948D900A711D0">
    <w:name w:val="E4A8EFE6F80E4045B8C948D900A711D0"/>
    <w:rsid w:val="001772EA"/>
  </w:style>
  <w:style w:type="paragraph" w:customStyle="1" w:styleId="4F77EAA5FD3A4FB5979D2B9F4F0DBAA2">
    <w:name w:val="4F77EAA5FD3A4FB5979D2B9F4F0DBAA2"/>
    <w:rsid w:val="001772EA"/>
  </w:style>
  <w:style w:type="paragraph" w:customStyle="1" w:styleId="B3DE93EA8ACC4BFF86F1B67D7F01A26F">
    <w:name w:val="B3DE93EA8ACC4BFF86F1B67D7F01A26F"/>
    <w:rsid w:val="001772EA"/>
  </w:style>
  <w:style w:type="paragraph" w:customStyle="1" w:styleId="B2C8066AE60648EA81C395657801FAF4">
    <w:name w:val="B2C8066AE60648EA81C395657801FAF4"/>
    <w:rsid w:val="001772EA"/>
  </w:style>
  <w:style w:type="paragraph" w:customStyle="1" w:styleId="99B1809C1BD24C7FBAC14C2559F9B7AE">
    <w:name w:val="99B1809C1BD24C7FBAC14C2559F9B7AE"/>
    <w:rsid w:val="001772EA"/>
  </w:style>
  <w:style w:type="paragraph" w:customStyle="1" w:styleId="C4E76E8E2A82431CBDAA286E0398A7AF">
    <w:name w:val="C4E76E8E2A82431CBDAA286E0398A7AF"/>
    <w:rsid w:val="001772EA"/>
  </w:style>
  <w:style w:type="paragraph" w:customStyle="1" w:styleId="A9C1FD0C9D6C45EC91E6EAFF105B28D7">
    <w:name w:val="A9C1FD0C9D6C45EC91E6EAFF105B28D7"/>
    <w:rsid w:val="001772EA"/>
  </w:style>
  <w:style w:type="paragraph" w:customStyle="1" w:styleId="5BF95540C974411BAB2B0A1EA354C62F">
    <w:name w:val="5BF95540C974411BAB2B0A1EA354C62F"/>
    <w:rsid w:val="001772EA"/>
  </w:style>
  <w:style w:type="paragraph" w:customStyle="1" w:styleId="1FF9A39430F942F5BFC2E19F41940424">
    <w:name w:val="1FF9A39430F942F5BFC2E19F41940424"/>
    <w:rsid w:val="001772EA"/>
  </w:style>
  <w:style w:type="paragraph" w:customStyle="1" w:styleId="82C12097FBED4D45A8295C60A30ABC32">
    <w:name w:val="82C12097FBED4D45A8295C60A30ABC32"/>
    <w:rsid w:val="001772EA"/>
  </w:style>
  <w:style w:type="paragraph" w:customStyle="1" w:styleId="F2F8A3D3204A4877A7A2DF87CABCF928">
    <w:name w:val="F2F8A3D3204A4877A7A2DF87CABCF928"/>
    <w:rsid w:val="001772EA"/>
  </w:style>
  <w:style w:type="paragraph" w:customStyle="1" w:styleId="42F4BF6E36CF4A4AAB08A5D5F3EB21C4">
    <w:name w:val="42F4BF6E36CF4A4AAB08A5D5F3EB21C4"/>
    <w:rsid w:val="001772EA"/>
  </w:style>
  <w:style w:type="paragraph" w:customStyle="1" w:styleId="FA2249C96B1442BFB6E3F7733AEBA282">
    <w:name w:val="FA2249C96B1442BFB6E3F7733AEBA282"/>
    <w:rsid w:val="001772EA"/>
  </w:style>
  <w:style w:type="paragraph" w:customStyle="1" w:styleId="5C7B7588F1FC489FBC0BB7E849797D1B">
    <w:name w:val="5C7B7588F1FC489FBC0BB7E849797D1B"/>
    <w:rsid w:val="001772EA"/>
  </w:style>
  <w:style w:type="paragraph" w:customStyle="1" w:styleId="40054ED436C94E489B9A51F2A4F8ED33">
    <w:name w:val="40054ED436C94E489B9A51F2A4F8ED33"/>
    <w:rsid w:val="001772EA"/>
  </w:style>
  <w:style w:type="paragraph" w:customStyle="1" w:styleId="2D2ECA6868BC4EC29FCDB2B6D04432E1">
    <w:name w:val="2D2ECA6868BC4EC29FCDB2B6D04432E1"/>
    <w:rsid w:val="001772EA"/>
  </w:style>
  <w:style w:type="paragraph" w:customStyle="1" w:styleId="D89253C6CFD748DB8B2BFBAAC78FDADA">
    <w:name w:val="D89253C6CFD748DB8B2BFBAAC78FDADA"/>
    <w:rsid w:val="001772EA"/>
  </w:style>
  <w:style w:type="paragraph" w:customStyle="1" w:styleId="8C5D04008C50486D8B6F14B26D3DD424">
    <w:name w:val="8C5D04008C50486D8B6F14B26D3DD424"/>
    <w:rsid w:val="001772EA"/>
  </w:style>
  <w:style w:type="paragraph" w:customStyle="1" w:styleId="18FAABFB44C34B55B8BD31819D272D03">
    <w:name w:val="18FAABFB44C34B55B8BD31819D272D03"/>
    <w:rsid w:val="001772EA"/>
  </w:style>
  <w:style w:type="paragraph" w:customStyle="1" w:styleId="6282F4C2F57543349C22165D70922D21">
    <w:name w:val="6282F4C2F57543349C22165D70922D21"/>
    <w:rsid w:val="001772EA"/>
  </w:style>
  <w:style w:type="paragraph" w:customStyle="1" w:styleId="7FF9EABE130440639913C42E283D7F32">
    <w:name w:val="7FF9EABE130440639913C42E283D7F32"/>
    <w:rsid w:val="001772EA"/>
  </w:style>
  <w:style w:type="paragraph" w:customStyle="1" w:styleId="6F6B07DF5D0741FCA0BC87BD691E4541">
    <w:name w:val="6F6B07DF5D0741FCA0BC87BD691E4541"/>
    <w:rsid w:val="001772EA"/>
  </w:style>
  <w:style w:type="paragraph" w:customStyle="1" w:styleId="B1FA587087F34A93B13B9364F9D6B5EB">
    <w:name w:val="B1FA587087F34A93B13B9364F9D6B5EB"/>
    <w:rsid w:val="001772EA"/>
  </w:style>
  <w:style w:type="paragraph" w:customStyle="1" w:styleId="C75BE88F1AFB43F380D63872E4F92C20">
    <w:name w:val="C75BE88F1AFB43F380D63872E4F92C20"/>
    <w:rsid w:val="001772EA"/>
  </w:style>
  <w:style w:type="paragraph" w:customStyle="1" w:styleId="8738B40DF9BC4C98BED5F005FA92BC6B">
    <w:name w:val="8738B40DF9BC4C98BED5F005FA92BC6B"/>
    <w:rsid w:val="001772EA"/>
  </w:style>
  <w:style w:type="paragraph" w:customStyle="1" w:styleId="44A871F18628403F827B1A61A46AC76C">
    <w:name w:val="44A871F18628403F827B1A61A46AC76C"/>
    <w:rsid w:val="001772EA"/>
  </w:style>
  <w:style w:type="paragraph" w:customStyle="1" w:styleId="03E1D62C54724905AE0C62D285AB41FE">
    <w:name w:val="03E1D62C54724905AE0C62D285AB41FE"/>
    <w:rsid w:val="001772EA"/>
  </w:style>
  <w:style w:type="paragraph" w:customStyle="1" w:styleId="C9195E0EBDEA43CE8E4CDD6A6CBD13B8">
    <w:name w:val="C9195E0EBDEA43CE8E4CDD6A6CBD13B8"/>
    <w:rsid w:val="001772EA"/>
  </w:style>
  <w:style w:type="paragraph" w:customStyle="1" w:styleId="642E761652FF4946A8C377CE909CBF2F">
    <w:name w:val="642E761652FF4946A8C377CE909CBF2F"/>
    <w:rsid w:val="001772EA"/>
  </w:style>
  <w:style w:type="paragraph" w:customStyle="1" w:styleId="2047B6E919EF443582D9199680BA89D9">
    <w:name w:val="2047B6E919EF443582D9199680BA89D9"/>
    <w:rsid w:val="001772EA"/>
  </w:style>
  <w:style w:type="paragraph" w:customStyle="1" w:styleId="475450A8BB17413CB692D5D348604646">
    <w:name w:val="475450A8BB17413CB692D5D348604646"/>
    <w:rsid w:val="001772EA"/>
  </w:style>
  <w:style w:type="paragraph" w:customStyle="1" w:styleId="1A0D72395EDB4209893C34D1C3357E6B">
    <w:name w:val="1A0D72395EDB4209893C34D1C3357E6B"/>
    <w:rsid w:val="001772EA"/>
  </w:style>
  <w:style w:type="paragraph" w:customStyle="1" w:styleId="FD8774549620454CA624FED68636B286">
    <w:name w:val="FD8774549620454CA624FED68636B286"/>
    <w:rsid w:val="001772EA"/>
  </w:style>
  <w:style w:type="paragraph" w:customStyle="1" w:styleId="B0481722D60844758452C99CA46EE3F4">
    <w:name w:val="B0481722D60844758452C99CA46EE3F4"/>
    <w:rsid w:val="001772EA"/>
  </w:style>
  <w:style w:type="paragraph" w:customStyle="1" w:styleId="199BFF819A074E2D9440C43DE6FC183B">
    <w:name w:val="199BFF819A074E2D9440C43DE6FC183B"/>
    <w:rsid w:val="001772EA"/>
  </w:style>
  <w:style w:type="paragraph" w:customStyle="1" w:styleId="7281F864796E4D3F856890107E59699C">
    <w:name w:val="7281F864796E4D3F856890107E59699C"/>
    <w:rsid w:val="001772EA"/>
  </w:style>
  <w:style w:type="paragraph" w:customStyle="1" w:styleId="1E9B22C6430F41FF800897FDEA2D6A57">
    <w:name w:val="1E9B22C6430F41FF800897FDEA2D6A57"/>
    <w:rsid w:val="001772EA"/>
  </w:style>
  <w:style w:type="paragraph" w:customStyle="1" w:styleId="59C7C4EA78AA4D43AF4923E85CD6A601">
    <w:name w:val="59C7C4EA78AA4D43AF4923E85CD6A601"/>
    <w:rsid w:val="001772EA"/>
  </w:style>
  <w:style w:type="paragraph" w:customStyle="1" w:styleId="99B64EC427D64B75BA7C4FB93FA15BB9">
    <w:name w:val="99B64EC427D64B75BA7C4FB93FA15BB9"/>
    <w:rsid w:val="001772EA"/>
  </w:style>
  <w:style w:type="paragraph" w:customStyle="1" w:styleId="2C5A9F24D8994940BEFF93AA2D677B53">
    <w:name w:val="2C5A9F24D8994940BEFF93AA2D677B53"/>
    <w:rsid w:val="001772EA"/>
  </w:style>
  <w:style w:type="paragraph" w:customStyle="1" w:styleId="E67A45D79CF24650BF6DE63A527B07E4">
    <w:name w:val="E67A45D79CF24650BF6DE63A527B07E4"/>
    <w:rsid w:val="001772EA"/>
  </w:style>
  <w:style w:type="paragraph" w:customStyle="1" w:styleId="573B215FB90442379EE58785468C0C5D">
    <w:name w:val="573B215FB90442379EE58785468C0C5D"/>
    <w:rsid w:val="001772EA"/>
  </w:style>
  <w:style w:type="paragraph" w:customStyle="1" w:styleId="CC1E2D5BC6A846F6876A56616A17842A">
    <w:name w:val="CC1E2D5BC6A846F6876A56616A17842A"/>
    <w:rsid w:val="001772EA"/>
  </w:style>
  <w:style w:type="paragraph" w:customStyle="1" w:styleId="B2F430F098C343DDB8FCD79CDA34BD08">
    <w:name w:val="B2F430F098C343DDB8FCD79CDA34BD08"/>
    <w:rsid w:val="001772EA"/>
  </w:style>
  <w:style w:type="paragraph" w:customStyle="1" w:styleId="0EEDFB14ADA14B8EB7F0B2337E9A723F">
    <w:name w:val="0EEDFB14ADA14B8EB7F0B2337E9A723F"/>
    <w:rsid w:val="001772EA"/>
  </w:style>
  <w:style w:type="paragraph" w:customStyle="1" w:styleId="7D305AC76F9145B197B8E20EF5C472D2">
    <w:name w:val="7D305AC76F9145B197B8E20EF5C472D2"/>
    <w:rsid w:val="001772EA"/>
  </w:style>
  <w:style w:type="paragraph" w:customStyle="1" w:styleId="8312743AA34D473EBAA81DDCF0AAEF6E">
    <w:name w:val="8312743AA34D473EBAA81DDCF0AAEF6E"/>
    <w:rsid w:val="001772EA"/>
  </w:style>
  <w:style w:type="paragraph" w:customStyle="1" w:styleId="2E3AE22E57A8474AAA6680C982CE7A2C">
    <w:name w:val="2E3AE22E57A8474AAA6680C982CE7A2C"/>
    <w:rsid w:val="001772EA"/>
  </w:style>
  <w:style w:type="paragraph" w:customStyle="1" w:styleId="9751B704C20643ACACE6851D48F27493">
    <w:name w:val="9751B704C20643ACACE6851D48F27493"/>
    <w:rsid w:val="001772EA"/>
  </w:style>
  <w:style w:type="paragraph" w:customStyle="1" w:styleId="B971582AC968426291A14F3A5F182959">
    <w:name w:val="B971582AC968426291A14F3A5F182959"/>
    <w:rsid w:val="001772EA"/>
  </w:style>
  <w:style w:type="paragraph" w:customStyle="1" w:styleId="0487A68E68104D77AAE75774225055B5">
    <w:name w:val="0487A68E68104D77AAE75774225055B5"/>
    <w:rsid w:val="001772EA"/>
  </w:style>
  <w:style w:type="paragraph" w:customStyle="1" w:styleId="102643707BE5403B86CBCBCB10748D5E">
    <w:name w:val="102643707BE5403B86CBCBCB10748D5E"/>
    <w:rsid w:val="001772EA"/>
  </w:style>
  <w:style w:type="paragraph" w:customStyle="1" w:styleId="120FBC43B6C749B18C830483137B79E6">
    <w:name w:val="120FBC43B6C749B18C830483137B79E6"/>
    <w:rsid w:val="001772EA"/>
  </w:style>
  <w:style w:type="paragraph" w:customStyle="1" w:styleId="C423C3CB71AF4F54A8A5B58C5B5FCDCC">
    <w:name w:val="C423C3CB71AF4F54A8A5B58C5B5FCDCC"/>
    <w:rsid w:val="001772EA"/>
  </w:style>
  <w:style w:type="paragraph" w:customStyle="1" w:styleId="9BD4A987E6844D368F6BD1C582CFA5A1">
    <w:name w:val="9BD4A987E6844D368F6BD1C582CFA5A1"/>
    <w:rsid w:val="001772EA"/>
  </w:style>
  <w:style w:type="paragraph" w:customStyle="1" w:styleId="2F254066F4804EE799B007332826EF28">
    <w:name w:val="2F254066F4804EE799B007332826EF28"/>
    <w:rsid w:val="001772EA"/>
  </w:style>
  <w:style w:type="paragraph" w:customStyle="1" w:styleId="F678651782C74E49B72B3AFED60C0CD4">
    <w:name w:val="F678651782C74E49B72B3AFED60C0CD4"/>
    <w:rsid w:val="001772EA"/>
  </w:style>
  <w:style w:type="paragraph" w:customStyle="1" w:styleId="753B9DF3636E44AC80C83813F5768DE8">
    <w:name w:val="753B9DF3636E44AC80C83813F5768DE8"/>
    <w:rsid w:val="001772EA"/>
  </w:style>
  <w:style w:type="paragraph" w:customStyle="1" w:styleId="0A53852E48774468918AA2F334BDB1FD">
    <w:name w:val="0A53852E48774468918AA2F334BDB1FD"/>
    <w:rsid w:val="001772EA"/>
  </w:style>
  <w:style w:type="paragraph" w:customStyle="1" w:styleId="A234C38CAA6D4805B46458119786386C">
    <w:name w:val="A234C38CAA6D4805B46458119786386C"/>
    <w:rsid w:val="001772EA"/>
  </w:style>
  <w:style w:type="paragraph" w:customStyle="1" w:styleId="6410A3FA98F24BF5A421DD3D946E536F">
    <w:name w:val="6410A3FA98F24BF5A421DD3D946E536F"/>
    <w:rsid w:val="001772EA"/>
  </w:style>
  <w:style w:type="paragraph" w:customStyle="1" w:styleId="A6D3C19FD57545B7AFEDFE67749B7AC8">
    <w:name w:val="A6D3C19FD57545B7AFEDFE67749B7AC8"/>
    <w:rsid w:val="001772EA"/>
  </w:style>
  <w:style w:type="paragraph" w:customStyle="1" w:styleId="B5D6499E0DC84097B33314EA68106034">
    <w:name w:val="B5D6499E0DC84097B33314EA68106034"/>
    <w:rsid w:val="001772EA"/>
  </w:style>
  <w:style w:type="paragraph" w:customStyle="1" w:styleId="C4D9D1E78E074AA9A17B5324F25D69EA">
    <w:name w:val="C4D9D1E78E074AA9A17B5324F25D69EA"/>
    <w:rsid w:val="001772EA"/>
  </w:style>
  <w:style w:type="paragraph" w:customStyle="1" w:styleId="9AB32988685346A2A4E8D971EDB86A24">
    <w:name w:val="9AB32988685346A2A4E8D971EDB86A24"/>
    <w:rsid w:val="001772EA"/>
  </w:style>
  <w:style w:type="paragraph" w:customStyle="1" w:styleId="AF4BD16652424C719A3C5595643F432C">
    <w:name w:val="AF4BD16652424C719A3C5595643F432C"/>
    <w:rsid w:val="001772EA"/>
  </w:style>
  <w:style w:type="paragraph" w:customStyle="1" w:styleId="49ACD4F5B7F1429ABEDE6F7B10A93688">
    <w:name w:val="49ACD4F5B7F1429ABEDE6F7B10A93688"/>
    <w:rsid w:val="001772EA"/>
  </w:style>
  <w:style w:type="paragraph" w:customStyle="1" w:styleId="B1E4E3D0861841B1A199662748A12A1B">
    <w:name w:val="B1E4E3D0861841B1A199662748A12A1B"/>
    <w:rsid w:val="001772EA"/>
  </w:style>
  <w:style w:type="paragraph" w:customStyle="1" w:styleId="DE0AA0D46B084515AFCEEF18DE5FFA47">
    <w:name w:val="DE0AA0D46B084515AFCEEF18DE5FFA47"/>
    <w:rsid w:val="001772EA"/>
  </w:style>
  <w:style w:type="paragraph" w:customStyle="1" w:styleId="F699698980D84F79A3D0FCC567BFCA8B">
    <w:name w:val="F699698980D84F79A3D0FCC567BFCA8B"/>
    <w:rsid w:val="001772EA"/>
  </w:style>
  <w:style w:type="paragraph" w:customStyle="1" w:styleId="674446D388B648D58D537CB6B532320A">
    <w:name w:val="674446D388B648D58D537CB6B532320A"/>
    <w:rsid w:val="001772EA"/>
  </w:style>
  <w:style w:type="paragraph" w:customStyle="1" w:styleId="5E1D822F8FE24E87A1EA91707BF64D3E">
    <w:name w:val="5E1D822F8FE24E87A1EA91707BF64D3E"/>
    <w:rsid w:val="001772EA"/>
  </w:style>
  <w:style w:type="paragraph" w:customStyle="1" w:styleId="B3DB201864BB453286B1BB4377BEF8F9">
    <w:name w:val="B3DB201864BB453286B1BB4377BEF8F9"/>
    <w:rsid w:val="001772EA"/>
  </w:style>
  <w:style w:type="paragraph" w:customStyle="1" w:styleId="78B56E69D07942408CB300C336EE24AF">
    <w:name w:val="78B56E69D07942408CB300C336EE24AF"/>
    <w:rsid w:val="001772EA"/>
  </w:style>
  <w:style w:type="paragraph" w:customStyle="1" w:styleId="6E2DB5B50F7A4BF3AFF25C73E96C3634">
    <w:name w:val="6E2DB5B50F7A4BF3AFF25C73E96C3634"/>
    <w:rsid w:val="001772EA"/>
  </w:style>
  <w:style w:type="paragraph" w:customStyle="1" w:styleId="715C4FB439384C169B5337EDA6EDE4A0">
    <w:name w:val="715C4FB439384C169B5337EDA6EDE4A0"/>
    <w:rsid w:val="001772EA"/>
  </w:style>
  <w:style w:type="paragraph" w:customStyle="1" w:styleId="20669EB44BD04786A0403B26AF76D6F1">
    <w:name w:val="20669EB44BD04786A0403B26AF76D6F1"/>
    <w:rsid w:val="001772EA"/>
  </w:style>
  <w:style w:type="paragraph" w:customStyle="1" w:styleId="5F1F63992E2344D9B1DA97A960CE3C30">
    <w:name w:val="5F1F63992E2344D9B1DA97A960CE3C30"/>
    <w:rsid w:val="001772EA"/>
  </w:style>
  <w:style w:type="paragraph" w:customStyle="1" w:styleId="6B17527A9FBC4F04A8A0B8F559048CC4">
    <w:name w:val="6B17527A9FBC4F04A8A0B8F559048CC4"/>
    <w:rsid w:val="001772EA"/>
  </w:style>
  <w:style w:type="paragraph" w:customStyle="1" w:styleId="466F014474DF4DF884A07793CB5B2A0C">
    <w:name w:val="466F014474DF4DF884A07793CB5B2A0C"/>
    <w:rsid w:val="001772EA"/>
  </w:style>
  <w:style w:type="paragraph" w:customStyle="1" w:styleId="D4D2D71C1FB5433BA0DC1128E5CCA5C4">
    <w:name w:val="D4D2D71C1FB5433BA0DC1128E5CCA5C4"/>
    <w:rsid w:val="001772EA"/>
  </w:style>
  <w:style w:type="paragraph" w:customStyle="1" w:styleId="3F2E59112F6248BAA7AA4913E80CE855">
    <w:name w:val="3F2E59112F6248BAA7AA4913E80CE855"/>
    <w:rsid w:val="001772EA"/>
  </w:style>
  <w:style w:type="paragraph" w:customStyle="1" w:styleId="99C6BED0918043A586C64AE196A1C7DD">
    <w:name w:val="99C6BED0918043A586C64AE196A1C7DD"/>
    <w:rsid w:val="001772EA"/>
  </w:style>
  <w:style w:type="paragraph" w:customStyle="1" w:styleId="6139EDE6BE194EF7B149E8CE5D8120EB">
    <w:name w:val="6139EDE6BE194EF7B149E8CE5D8120EB"/>
    <w:rsid w:val="001772EA"/>
  </w:style>
  <w:style w:type="paragraph" w:customStyle="1" w:styleId="E2D61E4826FD479880FD166AECE031D1">
    <w:name w:val="E2D61E4826FD479880FD166AECE031D1"/>
    <w:rsid w:val="001772EA"/>
  </w:style>
  <w:style w:type="paragraph" w:customStyle="1" w:styleId="283562203D1F40188AC7F9D522914A13">
    <w:name w:val="283562203D1F40188AC7F9D522914A13"/>
    <w:rsid w:val="001772EA"/>
  </w:style>
  <w:style w:type="paragraph" w:customStyle="1" w:styleId="1CBA7FFB2D8541A78449C0D67B58E442">
    <w:name w:val="1CBA7FFB2D8541A78449C0D67B58E442"/>
    <w:rsid w:val="001772EA"/>
  </w:style>
  <w:style w:type="paragraph" w:customStyle="1" w:styleId="97C999EC960A454C93A87FE9B4C1367C">
    <w:name w:val="97C999EC960A454C93A87FE9B4C1367C"/>
    <w:rsid w:val="001772EA"/>
  </w:style>
  <w:style w:type="paragraph" w:customStyle="1" w:styleId="0F5ABA091150463DB0AA64D2F46993EE">
    <w:name w:val="0F5ABA091150463DB0AA64D2F46993EE"/>
    <w:rsid w:val="001772EA"/>
  </w:style>
  <w:style w:type="paragraph" w:customStyle="1" w:styleId="CFE5B5D5CE7F42269C22DCD0B00CC4FE">
    <w:name w:val="CFE5B5D5CE7F42269C22DCD0B00CC4FE"/>
    <w:rsid w:val="001772EA"/>
  </w:style>
  <w:style w:type="paragraph" w:customStyle="1" w:styleId="8DD1927AF2F74F3F8A77A4FFFF3097D2">
    <w:name w:val="8DD1927AF2F74F3F8A77A4FFFF3097D2"/>
    <w:rsid w:val="001772EA"/>
  </w:style>
  <w:style w:type="paragraph" w:customStyle="1" w:styleId="5AFF9E1D9BD44F9FBEF5670A7F0D664A">
    <w:name w:val="5AFF9E1D9BD44F9FBEF5670A7F0D664A"/>
    <w:rsid w:val="001772EA"/>
  </w:style>
  <w:style w:type="paragraph" w:customStyle="1" w:styleId="CB0A27D9DC7D49288FB1867C516DEA67">
    <w:name w:val="CB0A27D9DC7D49288FB1867C516DEA67"/>
    <w:rsid w:val="001772EA"/>
  </w:style>
  <w:style w:type="paragraph" w:customStyle="1" w:styleId="34A9733734FC462B99E4C23CB88BB6CD">
    <w:name w:val="34A9733734FC462B99E4C23CB88BB6CD"/>
    <w:rsid w:val="001772EA"/>
  </w:style>
  <w:style w:type="paragraph" w:customStyle="1" w:styleId="DFA6FBB1906C443CBDA47DB8E0AC11D6">
    <w:name w:val="DFA6FBB1906C443CBDA47DB8E0AC11D6"/>
    <w:rsid w:val="001772EA"/>
  </w:style>
  <w:style w:type="paragraph" w:customStyle="1" w:styleId="53FB8D15BAA546E88B5EC6E9939DD818">
    <w:name w:val="53FB8D15BAA546E88B5EC6E9939DD818"/>
    <w:rsid w:val="001772EA"/>
  </w:style>
  <w:style w:type="paragraph" w:customStyle="1" w:styleId="991D919B49964672990FE8EF8D09B9DD">
    <w:name w:val="991D919B49964672990FE8EF8D09B9DD"/>
    <w:rsid w:val="001772EA"/>
  </w:style>
  <w:style w:type="paragraph" w:customStyle="1" w:styleId="0F408BE3F08B4B13B47B981041B8A0A0">
    <w:name w:val="0F408BE3F08B4B13B47B981041B8A0A0"/>
    <w:rsid w:val="001772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
  <Abstract>Bike Sharing Demand: Prediction of Bike Share Counts by Hour</Abstract>
  <CompanyAddress/>
  <CompanyPhone/>
  <CompanyFax/>
  <CompanyEmail/>
</CoverPageProperti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44999687-2A7B-4EE8-B085-96BCD147A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765</TotalTime>
  <Pages>10</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Bike Sharing Demand: Prediction of Bike Share Counts by Hour</vt:lpstr>
    </vt:vector>
  </TitlesOfParts>
  <Company/>
  <LinksUpToDate>false</LinksUpToDate>
  <CharactersWithSpaces>8151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Bike Sharing Demand: Prediction of Bike Share Counts by Hour</dc:title>
  <dc:subject/>
  <dc:creator>Richie Castellanes</dc:creator>
  <cp:keywords/>
  <dc:description/>
  <cp:lastModifiedBy>Richie Castellanes</cp:lastModifiedBy>
  <cp:revision>3</cp:revision>
  <dcterms:created xsi:type="dcterms:W3CDTF">2015-12-13T02:31:00Z</dcterms:created>
  <dcterms:modified xsi:type="dcterms:W3CDTF">2015-12-13T15:16:00Z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ies>
</file>